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ind w:left="0" w:firstLine="0"/>
        <w:rPr>
          <w:color w:val="ABABAB"/>
        </w:rPr>
      </w:pPr>
      <w:r>
        <w:rPr>
          <w:color w:val="ABABAB"/>
        </w:rPr>
        <w:t>https://rdsnakes.blogspot.com/2023/10/rd-snacks-shop.html</w:t>
      </w:r>
      <w:bookmarkStart w:id="0" w:name="_GoBack"/>
      <w:bookmarkEnd w:id="0"/>
    </w:p>
    <w:p>
      <w:pPr>
        <w:pStyle w:val="17"/>
        <w:rPr>
          <w:color w:val="ABABAB"/>
        </w:rPr>
      </w:pPr>
    </w:p>
    <w:p>
      <w:pPr>
        <w:pStyle w:val="17"/>
        <w:rPr>
          <w:color w:val="ABABAB"/>
        </w:rPr>
      </w:pPr>
    </w:p>
    <w:p>
      <w:pPr>
        <w:pStyle w:val="17"/>
        <w:rPr>
          <w:color w:val="ABABAB"/>
        </w:rPr>
      </w:pPr>
    </w:p>
    <w:p>
      <w:pPr>
        <w:pStyle w:val="17"/>
        <w:rPr>
          <w:color w:val="ABABAB"/>
        </w:rPr>
      </w:pPr>
    </w:p>
    <w:p>
      <w:pPr>
        <w:pStyle w:val="17"/>
        <w:rPr>
          <w:color w:val="ABABAB"/>
        </w:rPr>
      </w:pPr>
    </w:p>
    <w:p>
      <w:pPr>
        <w:pStyle w:val="17"/>
        <w:rPr>
          <w:color w:val="ABABAB"/>
        </w:rPr>
      </w:pPr>
    </w:p>
    <w:p>
      <w:pPr>
        <w:pStyle w:val="17"/>
      </w:pPr>
      <w:r>
        <w:rPr>
          <w:color w:val="ABABAB"/>
        </w:rPr>
        <w:fldChar w:fldCharType="begin"/>
      </w:r>
      <w:r>
        <w:instrText>HYPERLINK "https://rdsnakes.blogspot.com/?m=1"</w:instrText>
      </w:r>
      <w:r>
        <w:rPr>
          <w:color w:val="ABABAB"/>
        </w:rPr>
        <w:fldChar w:fldCharType="separate"/>
      </w:r>
      <w:r>
        <w:rPr>
          <w:color w:val="ABABAB"/>
        </w:rPr>
        <w:t>RD snacks</w:t>
      </w:r>
      <w:r>
        <w:rPr>
          <w:color w:val="ABABAB"/>
        </w:rPr>
        <w:fldChar w:fldCharType="end"/>
      </w:r>
    </w:p>
    <w:p>
      <w:pPr>
        <w:pStyle w:val="15"/>
        <w:rPr>
          <w:b/>
          <w:sz w:val="42"/>
        </w:rPr>
      </w:pPr>
    </w:p>
    <w:p>
      <w:pPr>
        <w:pStyle w:val="15"/>
        <w:spacing w:before="7"/>
        <w:rPr>
          <w:b/>
          <w:sz w:val="32"/>
        </w:rPr>
      </w:pPr>
    </w:p>
    <w:p>
      <w:pPr>
        <w:pStyle w:val="16"/>
        <w:tabs>
          <w:tab w:val="left" w:pos="8883"/>
        </w:tabs>
      </w:pPr>
      <w:r>
        <w:rPr>
          <w:color w:val="202020"/>
        </w:rPr>
        <w:t>RD</w:t>
      </w:r>
      <w:r>
        <w:rPr>
          <w:color w:val="202020"/>
          <w:spacing w:val="1"/>
        </w:rPr>
        <w:t xml:space="preserve"> </w:t>
      </w:r>
      <w:r>
        <w:rPr>
          <w:color w:val="202020"/>
        </w:rPr>
        <w:t>snacks</w:t>
      </w:r>
      <w:r>
        <w:rPr>
          <w:color w:val="202020"/>
          <w:spacing w:val="1"/>
        </w:rPr>
        <w:t xml:space="preserve"> </w:t>
      </w:r>
      <w:r>
        <w:rPr>
          <w:color w:val="202020"/>
        </w:rPr>
        <w:t>shop</w:t>
        <w:tab/>
      </w:r>
      <w:r>
        <w:rPr>
          <w:color w:val="202020"/>
          <w:position w:val="-3"/>
        </w:rPr>
        <w:drawing>
          <wp:inline distT="0" distB="0" distL="0" distR="0">
            <wp:extent cx="171609" cy="18991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171609" cy="189914"/>
                    </a:xfrm>
                    <a:prstGeom prst="rect"/>
                    <a:noFill/>
                    <a:ln w="12700" cmpd="sng" cap="flat">
                      <a:noFill/>
                      <a:prstDash val="solid"/>
                      <a:miter/>
                    </a:ln>
                  </pic:spPr>
                </pic:pic>
              </a:graphicData>
            </a:graphic>
          </wp:inline>
        </w:drawing>
      </w:r>
    </w:p>
    <w:p>
      <w:pPr>
        <w:pStyle w:val="15"/>
        <w:spacing w:before="265"/>
        <w:ind w:left="100"/>
      </w:pPr>
      <w:r>
        <w:fldChar w:fldCharType="begin"/>
      </w:r>
      <w:r>
        <w:instrText>HYPERLINK "https://rdsnakes.blogspot.com/2023/10/rd-snacks-shop.html?m=1"</w:instrText>
      </w:r>
      <w:r>
        <w:fldChar w:fldCharType="separate"/>
      </w:r>
      <w:r>
        <w:t>October 11, 2023</w:t>
      </w:r>
      <w:r>
        <w:fldChar w:fldCharType="end"/>
      </w:r>
    </w:p>
    <w:p>
      <w:pPr>
        <w:pStyle w:val="15"/>
        <w:spacing w:before="9"/>
        <w:rPr>
          <w:sz w:val="26"/>
        </w:rPr>
      </w:pPr>
      <w:r>
        <w:drawing>
          <wp:anchor distT="0" distB="0" distL="0" distR="0" simplePos="0" relativeHeight="64" behindDoc="1" locked="0" layoutInCell="1" hidden="0" allowOverlap="1">
            <wp:simplePos x="0" y="0"/>
            <wp:positionH relativeFrom="page">
              <wp:posOffset>1884182</wp:posOffset>
            </wp:positionH>
            <wp:positionV relativeFrom="paragraph">
              <wp:posOffset>248638</wp:posOffset>
            </wp:positionV>
            <wp:extent cx="3810000" cy="3810000"/>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810000" cy="3810000"/>
                    </a:xfrm>
                    <a:prstGeom prst="rect"/>
                    <a:noFill/>
                    <a:ln w="12700" cmpd="sng" cap="flat">
                      <a:noFill/>
                      <a:prstDash val="solid"/>
                      <a:miter/>
                    </a:ln>
                  </pic:spPr>
                </pic:pic>
              </a:graphicData>
            </a:graphic>
          </wp:anchor>
        </w:drawing>
      </w:r>
    </w:p>
    <w:p>
      <w:pPr>
        <w:pStyle w:val="15"/>
        <w:spacing w:before="2"/>
        <w:rPr>
          <w:sz w:val="6"/>
        </w:rPr>
      </w:pPr>
    </w:p>
    <w:p>
      <w:pPr>
        <w:pStyle w:val="15"/>
        <w:ind w:left="1647"/>
        <w:rPr>
          <w:sz w:val="20"/>
        </w:rPr>
      </w:pPr>
      <w:r>
        <w:rPr>
          <w:sz w:val="20"/>
        </w:rPr>
        <w:drawing>
          <wp:inline distT="0" distB="0" distL="0" distR="0">
            <wp:extent cx="3821455" cy="254127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821455" cy="2541270"/>
                    </a:xfrm>
                    <a:prstGeom prst="rect"/>
                    <a:noFill/>
                    <a:ln w="12700" cmpd="sng" cap="flat">
                      <a:noFill/>
                      <a:prstDash val="solid"/>
                      <a:miter/>
                    </a:ln>
                  </pic:spPr>
                </pic:pic>
              </a:graphicData>
            </a:graphic>
          </wp:inline>
        </w:drawing>
      </w:r>
    </w:p>
    <w:p>
      <w:pPr>
        <w:pStyle w:val="15"/>
        <w:spacing w:before="122"/>
        <w:ind w:left="100"/>
      </w:pPr>
      <w:r>
        <w:rPr>
          <w:color w:val="202020"/>
        </w:rPr>
        <w:t>Many people enjoy eating between meals. Snacks can be part of a healthy eating pattern.</w:t>
      </w:r>
    </w:p>
    <w:p>
      <w:pPr>
        <w:pStyle w:val="15"/>
        <w:spacing w:before="70" w:line="298" w:lineRule="auto"/>
        <w:ind w:left="100"/>
      </w:pPr>
      <w:r>
        <w:rPr>
          <w:color w:val="202020"/>
        </w:rPr>
        <w:t>They can help you get important nutrients, keep you energized and satisfy your hunger between meals.</w:t>
      </w:r>
    </w:p>
    <w:p>
      <w:pPr>
        <w:pStyle w:val="16"/>
        <w:spacing w:before="201"/>
      </w:pPr>
      <w:r>
        <w:rPr>
          <w:color w:val="202020"/>
        </w:rPr>
        <w:t>Tips for Healthy Snacking</w:t>
      </w:r>
    </w:p>
    <w:p>
      <w:pPr>
        <w:spacing w:after="0"/>
        <w:sectPr>
          <w:type w:val="continuous"/>
          <w:pgSz w:w="11900" w:h="16820"/>
          <w:pgMar w:top="980" w:right="1300" w:bottom="280" w:left="1320" w:header="0" w:footer="0" w:gutter="0"/>
          <w:docGrid w:linePitch="312" w:charSpace="0"/>
        </w:sectPr>
      </w:pPr>
    </w:p>
    <w:p>
      <w:pPr>
        <w:pStyle w:val="15"/>
        <w:spacing w:before="66"/>
        <w:ind w:left="701"/>
        <w:jc w:val="both"/>
      </w:pPr>
      <w:r>
        <mc:AlternateContent>
          <mc:Choice Requires="wps">
            <w:drawing>
              <wp:anchor distT="0" distB="0" distL="114298" distR="114298" simplePos="0" relativeHeight="66" behindDoc="0" locked="0" layoutInCell="1" hidden="0" allowOverlap="1">
                <wp:simplePos x="0" y="0"/>
                <wp:positionH relativeFrom="page">
                  <wp:posOffset>1131006</wp:posOffset>
                </wp:positionH>
                <wp:positionV relativeFrom="paragraph">
                  <wp:posOffset>121558</wp:posOffset>
                </wp:positionV>
                <wp:extent cx="48259" cy="48260"/>
                <wp:effectExtent l="0" t="0" r="0" b="0"/>
                <wp:wrapNone/>
                <wp:docPr id="10" name="矩形 10"/>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1" o:spid="_x0000_s11" fillcolor="#202020" stroked="t" strokeweight="1.0pt" style="position:absolute;&#10;margin-left:89.0556pt;&#10;margin-top:9.571505pt;&#10;width:3.7999985pt;&#10;height:3.8000007pt;&#10;z-index:66;&#10;mso-position-horizontal:absolute;&#10;mso-position-horizontal-relative:page;&#10;mso-position-vertical:absolute;&#10;mso-wrap-distance-left:8.999863pt;&#10;mso-wrap-distance-right:8.999863pt;">
                <v:stroke color="#000000"/>
              </v:rect>
            </w:pict>
          </mc:Fallback>
        </mc:AlternateContent>
      </w:r>
      <w:r>
        <w:rPr>
          <w:color w:val="202020"/>
        </w:rPr>
        <w:t>Plan for snacks in advance. Add healthy snack foods to your grocery list</w:t>
      </w:r>
    </w:p>
    <w:p>
      <w:pPr>
        <w:pStyle w:val="15"/>
        <w:spacing w:before="70" w:line="298" w:lineRule="auto"/>
        <w:ind w:left="701" w:right="485"/>
        <w:jc w:val="both"/>
      </w:pPr>
      <w:r>
        <mc:AlternateContent>
          <mc:Choice Requires="wps">
            <w:drawing>
              <wp:anchor distT="0" distB="0" distL="114298" distR="114298" simplePos="0" relativeHeight="65" behindDoc="0" locked="0" layoutInCell="1" hidden="0" allowOverlap="1">
                <wp:simplePos x="0" y="0"/>
                <wp:positionH relativeFrom="page">
                  <wp:posOffset>1131006</wp:posOffset>
                </wp:positionH>
                <wp:positionV relativeFrom="paragraph">
                  <wp:posOffset>124097</wp:posOffset>
                </wp:positionV>
                <wp:extent cx="48259" cy="48259"/>
                <wp:effectExtent l="0" t="0" r="0" b="0"/>
                <wp:wrapNone/>
                <wp:docPr id="12" name="矩形 12"/>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3" o:spid="_x0000_s13" fillcolor="#202020" stroked="t" strokeweight="1.0pt" style="position:absolute;&#10;margin-left:89.0556pt;&#10;margin-top:9.771485pt;&#10;width:3.7999985pt;&#10;height:3.7999992pt;&#10;z-index:65;&#10;mso-position-horizontal:absolute;&#10;mso-position-horizontal-relative:page;&#10;mso-position-vertical:absolute;&#10;mso-wrap-distance-left:8.999863pt;&#10;mso-wrap-distance-right:8.999863pt;">
                <v:stroke color="#000000"/>
              </v:rect>
            </w:pict>
          </mc:Fallback>
        </mc:AlternateContent>
      </w:r>
      <w:r>
        <w:rPr>
          <w:color w:val="202020"/>
        </w:rPr>
        <w:t>Stock your fridge, freezer and pantry with healthy foods that you can grab quickly. Some examples include:</w:t>
      </w:r>
    </w:p>
    <w:p>
      <w:pPr>
        <w:pStyle w:val="15"/>
        <w:spacing w:before="1" w:line="298" w:lineRule="auto"/>
        <w:ind w:left="1301" w:right="5269"/>
        <w:jc w:val="both"/>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80283</wp:posOffset>
                </wp:positionV>
                <wp:extent cx="48259" cy="48260"/>
                <wp:effectExtent l="0" t="0" r="0" b="0"/>
                <wp:wrapNone/>
                <wp:docPr id="14" name="矩形 14"/>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15" o:spid="_x0000_s15" fillcolor="#FFFFFF" stroked="t" strokeweight="0.750696pt" style="position:absolute;&#10;margin-left:119.083435pt;&#10;margin-top:6.321507pt;&#10;width:3.7999985pt;&#10;height:3.8pt;&#10;z-index:3;&#10;mso-position-horizontal:absolute;&#10;mso-position-horizontal-relative:page;&#10;mso-position-vertical:absolute;&#10;mso-wrap-distance-left:8.999863pt;&#10;mso-wrap-distance-right:8.999863pt;">
                <v:stroke color="#20202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309095</wp:posOffset>
                </wp:positionV>
                <wp:extent cx="48259" cy="48260"/>
                <wp:effectExtent l="0" t="0" r="0" b="0"/>
                <wp:wrapNone/>
                <wp:docPr id="16" name="矩形 16"/>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17" o:spid="_x0000_s17" fillcolor="#FFFFFF" stroked="t" strokeweight="0.750696pt" style="position:absolute;&#10;margin-left:119.083435pt;&#10;margin-top:24.338211pt;&#10;width:3.7999985pt;&#10;height:3.8000014pt;&#10;z-index:3;&#10;mso-position-horizontal:absolute;&#10;mso-position-horizontal-relative:page;&#10;mso-position-vertical:absolute;&#10;mso-wrap-distance-left:8.999863pt;&#10;mso-wrap-distance-right:8.999863pt;">
                <v:stroke color="#202020"/>
              </v:rect>
            </w:pict>
          </mc:Fallback>
        </mc:AlternateContent>
      </w:r>
      <w:r>
        <w:rPr>
          <w:color w:val="202020"/>
        </w:rPr>
        <w:t>Fresh fruits and vegetables Frozen fruit</w:t>
      </w:r>
    </w:p>
    <w:p>
      <w:pPr>
        <w:pStyle w:val="15"/>
        <w:spacing w:before="1" w:line="298" w:lineRule="auto"/>
        <w:ind w:left="1301" w:right="3997"/>
        <w:jc w:val="both"/>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80283</wp:posOffset>
                </wp:positionV>
                <wp:extent cx="48259" cy="48260"/>
                <wp:effectExtent l="0" t="0" r="0" b="0"/>
                <wp:wrapNone/>
                <wp:docPr id="18" name="矩形 18"/>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19" o:spid="_x0000_s19" fillcolor="#FFFFFF" stroked="t" strokeweight="0.750696pt" style="position:absolute;&#10;margin-left:119.083435pt;&#10;margin-top:6.3215294pt;&#10;width:3.7999985pt;&#10;height:3.8pt;&#10;z-index:3;&#10;mso-position-horizontal:absolute;&#10;mso-position-horizontal-relative:page;&#10;mso-position-vertical:absolute;&#10;mso-wrap-distance-left:8.999863pt;&#10;mso-wrap-distance-right:8.999863pt;">
                <v:stroke color="#20202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309095</wp:posOffset>
                </wp:positionV>
                <wp:extent cx="48259" cy="48260"/>
                <wp:effectExtent l="0" t="0" r="0" b="0"/>
                <wp:wrapNone/>
                <wp:docPr id="20" name="矩形 20"/>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21" o:spid="_x0000_s21" fillcolor="#FFFFFF" stroked="t" strokeweight="0.750696pt" style="position:absolute;&#10;margin-left:119.083435pt;&#10;margin-top:24.338234pt;&#10;width:3.7999985pt;&#10;height:3.8000014pt;&#10;z-index:3;&#10;mso-position-horizontal:absolute;&#10;mso-position-horizontal-relative:page;&#10;mso-position-vertical:absolute;&#10;mso-wrap-distance-left:8.999863pt;&#10;mso-wrap-distance-right:8.999863pt;">
                <v:stroke color="#20202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537907</wp:posOffset>
                </wp:positionV>
                <wp:extent cx="48259" cy="48260"/>
                <wp:effectExtent l="0" t="0" r="0" b="0"/>
                <wp:wrapNone/>
                <wp:docPr id="22" name="矩形 22"/>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23" o:spid="_x0000_s23" fillcolor="#FFFFFF" stroked="t" strokeweight="0.750696pt" style="position:absolute;&#10;margin-left:119.083435pt;&#10;margin-top:42.35494pt;&#10;width:3.7999985pt;&#10;height:3.8000014pt;&#10;z-index:3;&#10;mso-position-horizontal:absolute;&#10;mso-position-horizontal-relative:page;&#10;mso-position-vertical:absolute;&#10;mso-wrap-distance-left:8.999863pt;&#10;mso-wrap-distance-right:8.999863pt;">
                <v:stroke color="#202020"/>
              </v:rect>
            </w:pict>
          </mc:Fallback>
        </mc:AlternateContent>
      </w:r>
      <w:r>
        <w:rPr>
          <w:color w:val="202020"/>
        </w:rPr>
        <w:t>Fruits canned in water or their own juice Whole grain bread, crackers and cereals Lower fat yogurt</w:t>
      </w:r>
    </w:p>
    <w:p>
      <w:pPr>
        <w:pStyle w:val="15"/>
        <w:spacing w:before="2"/>
        <w:ind w:left="1301"/>
        <w:jc w:val="both"/>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80917</wp:posOffset>
                </wp:positionV>
                <wp:extent cx="48259" cy="48260"/>
                <wp:effectExtent l="0" t="0" r="0" b="0"/>
                <wp:wrapNone/>
                <wp:docPr id="24" name="矩形 24"/>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25" o:spid="_x0000_s25" fillcolor="#FFFFFF" stroked="t" strokeweight="0.750696pt" style="position:absolute;&#10;margin-left:119.083435pt;&#10;margin-top:6.37147pt;&#10;width:3.7999985pt;&#10;height:3.8pt;&#10;z-index:3;&#10;mso-position-horizontal:absolute;&#10;mso-position-horizontal-relative:page;&#10;mso-position-vertical:absolute;&#10;mso-wrap-distance-left:8.999863pt;&#10;mso-wrap-distance-right:8.999863pt;">
                <v:stroke color="#202020"/>
              </v:rect>
            </w:pict>
          </mc:Fallback>
        </mc:AlternateContent>
      </w:r>
      <w:r>
        <w:rPr>
          <w:color w:val="202020"/>
        </w:rPr>
        <w:t>Lower fat cheese</w:t>
      </w:r>
    </w:p>
    <w:p>
      <w:pPr>
        <w:pStyle w:val="15"/>
        <w:spacing w:before="70" w:line="298" w:lineRule="auto"/>
        <w:ind w:left="1301" w:right="3631"/>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124098</wp:posOffset>
                </wp:positionV>
                <wp:extent cx="48259" cy="48260"/>
                <wp:effectExtent l="0" t="0" r="0" b="0"/>
                <wp:wrapNone/>
                <wp:docPr id="26" name="矩形 26"/>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27" o:spid="_x0000_s27" fillcolor="#FFFFFF" stroked="t" strokeweight="0.750696pt" style="position:absolute;&#10;margin-left:119.083435pt;&#10;margin-top:9.771512pt;&#10;width:3.7999985pt;&#10;height:3.8pt;&#10;z-index:3;&#10;mso-position-horizontal:absolute;&#10;mso-position-horizontal-relative:page;&#10;mso-position-vertical:absolute;&#10;mso-wrap-distance-left:8.999863pt;&#10;mso-wrap-distance-right:8.999863pt;">
                <v:stroke color="#20202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352910</wp:posOffset>
                </wp:positionV>
                <wp:extent cx="48259" cy="48260"/>
                <wp:effectExtent l="0" t="0" r="0" b="0"/>
                <wp:wrapNone/>
                <wp:docPr id="28" name="矩形 28"/>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29" o:spid="_x0000_s29" fillcolor="#FFFFFF" stroked="t" strokeweight="0.750696pt" style="position:absolute;&#10;margin-left:119.083435pt;&#10;margin-top:27.788216pt;&#10;width:3.7999985pt;&#10;height:3.8000014pt;&#10;z-index:3;&#10;mso-position-horizontal:absolute;&#10;mso-position-horizontal-relative:page;&#10;mso-position-vertical:absolute;&#10;mso-wrap-distance-left:8.999863pt;&#10;mso-wrap-distance-right:8.999863pt;">
                <v:stroke color="#202020"/>
              </v:rect>
            </w:pict>
          </mc:Fallback>
        </mc:AlternateContent>
      </w:r>
      <w:r>
        <w:rPr>
          <w:color w:val="202020"/>
        </w:rPr>
        <w:t>Unsalted nuts and seeds and their butters Hummus</w:t>
      </w:r>
    </w:p>
    <w:p>
      <w:pPr>
        <w:pStyle w:val="15"/>
        <w:spacing w:before="1"/>
        <w:ind w:left="1301"/>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80282</wp:posOffset>
                </wp:positionV>
                <wp:extent cx="48259" cy="48260"/>
                <wp:effectExtent l="0" t="0" r="0" b="0"/>
                <wp:wrapNone/>
                <wp:docPr id="30" name="矩形 30"/>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31" o:spid="_x0000_s31" fillcolor="#FFFFFF" stroked="t" strokeweight="0.750696pt" style="position:absolute;&#10;margin-left:119.083435pt;&#10;margin-top:6.3214736pt;&#10;width:3.7999985pt;&#10;height:3.8pt;&#10;z-index:3;&#10;mso-position-horizontal:absolute;&#10;mso-position-horizontal-relative:page;&#10;mso-position-vertical:absolute;&#10;mso-wrap-distance-left:8.999863pt;&#10;mso-wrap-distance-right:8.999863pt;">
                <v:stroke color="#202020"/>
              </v:rect>
            </w:pict>
          </mc:Fallback>
        </mc:AlternateContent>
      </w:r>
      <w:r>
        <w:rPr>
          <w:color w:val="202020"/>
        </w:rPr>
        <w:t>Hard boiled eggs</w:t>
      </w:r>
    </w:p>
    <w:p>
      <w:pPr>
        <w:pStyle w:val="15"/>
        <w:spacing w:before="71"/>
        <w:ind w:left="1301"/>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124733</wp:posOffset>
                </wp:positionV>
                <wp:extent cx="48259" cy="48260"/>
                <wp:effectExtent l="0" t="0" r="0" b="0"/>
                <wp:wrapNone/>
                <wp:docPr id="32" name="矩形 32"/>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33" o:spid="_x0000_s33" fillcolor="#FFFFFF" stroked="t" strokeweight="0.750696pt" style="position:absolute;&#10;margin-left:119.083435pt;&#10;margin-top:9.821514pt;&#10;width:3.7999985pt;&#10;height:3.8000007pt;&#10;z-index:3;&#10;mso-position-horizontal:absolute;&#10;mso-position-horizontal-relative:page;&#10;mso-position-vertical:absolute;&#10;mso-wrap-distance-left:8.999863pt;&#10;mso-wrap-distance-right:8.999863pt;">
                <v:stroke color="#202020"/>
              </v:rect>
            </w:pict>
          </mc:Fallback>
        </mc:AlternateContent>
      </w:r>
      <w:r>
        <w:rPr>
          <w:color w:val="202020"/>
        </w:rPr>
        <w:t>Single serving canned ﬁsh</w:t>
      </w:r>
    </w:p>
    <w:p>
      <w:pPr>
        <w:pStyle w:val="15"/>
        <w:spacing w:before="70" w:line="298" w:lineRule="auto"/>
        <w:ind w:left="701" w:right="107"/>
        <w:jc w:val="both"/>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124097</wp:posOffset>
                </wp:positionV>
                <wp:extent cx="48259" cy="48260"/>
                <wp:effectExtent l="0" t="0" r="0" b="0"/>
                <wp:wrapNone/>
                <wp:docPr id="34" name="矩形 34"/>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35" o:spid="_x0000_s35" fillcolor="#202020" stroked="t" strokeweight="1.0pt" style="position:absolute;&#10;margin-left:89.0556pt;&#10;margin-top:9.771495pt;&#10;width:3.7999985pt;&#10;height:3.8pt;&#10;z-index:3;&#10;mso-position-horizontal:absolute;&#10;mso-position-horizontal-relative:page;&#10;mso-position-vertical:absolute;&#10;mso-wrap-distance-left:8.999863pt;&#10;mso-wrap-distance-right:8.999863pt;">
                <v:stroke color="#000000"/>
              </v:rect>
            </w:pict>
          </mc:Fallback>
        </mc:AlternateContent>
      </w:r>
      <w:r>
        <w:rPr>
          <w:color w:val="202020"/>
        </w:rPr>
        <w:t>Include a vegetable or fruit with each snack. Wash vegetables and fruit ahead of time so they are quick and easy to grab when you are hungry. Cut up vegetables and store them in smaller containers in the fridge</w:t>
      </w:r>
    </w:p>
    <w:p>
      <w:pPr>
        <w:pStyle w:val="15"/>
        <w:spacing w:before="1" w:line="298" w:lineRule="auto"/>
        <w:ind w:left="701" w:right="41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80283</wp:posOffset>
                </wp:positionV>
                <wp:extent cx="48259" cy="48260"/>
                <wp:effectExtent l="0" t="0" r="0" b="0"/>
                <wp:wrapNone/>
                <wp:docPr id="36" name="矩形 36"/>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37" o:spid="_x0000_s37" fillcolor="#202020" stroked="t" strokeweight="1.0pt" style="position:absolute;&#10;margin-left:89.0556pt;&#10;margin-top:6.321497pt;&#10;width:3.7999985pt;&#10;height:3.8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537907</wp:posOffset>
                </wp:positionV>
                <wp:extent cx="48259" cy="48260"/>
                <wp:effectExtent l="0" t="0" r="0" b="0"/>
                <wp:wrapNone/>
                <wp:docPr id="38" name="矩形 38"/>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39" o:spid="_x0000_s39" fillcolor="#202020" stroked="t" strokeweight="1.0pt" style="position:absolute;&#10;margin-left:89.0556pt;&#10;margin-top:42.354904pt;&#10;width:3.7999985pt;&#10;height:3.8000014pt;&#10;z-index:3;&#10;mso-position-horizontal:absolute;&#10;mso-position-horizontal-relative:page;&#10;mso-position-vertical:absolute;&#10;mso-wrap-distance-left:8.999863pt;&#10;mso-wrap-distance-right:8.999863pt;">
                <v:stroke color="#000000"/>
              </v:rect>
            </w:pict>
          </mc:Fallback>
        </mc:AlternateContent>
      </w:r>
      <w:r>
        <w:rPr>
          <w:color w:val="202020"/>
        </w:rPr>
        <w:t>Pack snacks in your bag for when you are on the go. Travel friendly ideas include roasted chickpeas, nuts and seeds, and fruit such as apples, oranges and bananas Pack small portions of leftovers and use them as snacks. After meals, package leftovers into smaller “snack” sized containers, date and label the containers, and store them in the fridge or freezer</w:t>
      </w:r>
    </w:p>
    <w:p>
      <w:pPr>
        <w:pStyle w:val="15"/>
        <w:spacing w:before="3" w:line="298" w:lineRule="auto"/>
        <w:ind w:left="701" w:right="41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81552</wp:posOffset>
                </wp:positionV>
                <wp:extent cx="48259" cy="48260"/>
                <wp:effectExtent l="0" t="0" r="0" b="0"/>
                <wp:wrapNone/>
                <wp:docPr id="40" name="矩形 40"/>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41" o:spid="_x0000_s41" fillcolor="#202020" stroked="t" strokeweight="1.0pt" style="position:absolute;&#10;margin-left:89.0556pt;&#10;margin-top:6.421491pt;&#10;width:3.7999985pt;&#10;height:3.8pt;&#10;z-index:3;&#10;mso-position-horizontal:absolute;&#10;mso-position-horizontal-relative:page;&#10;mso-position-vertical:absolute;&#10;mso-wrap-distance-left:8.999863pt;&#10;mso-wrap-distance-right:8.999863pt;">
                <v:stroke color="#000000"/>
              </v:rect>
            </w:pict>
          </mc:Fallback>
        </mc:AlternateContent>
      </w:r>
      <w:r>
        <w:rPr>
          <w:color w:val="202020"/>
        </w:rPr>
        <w:t>Be mindful when you snack. Take time to eat and notice when you are hungry and when you are full</w:t>
      </w:r>
    </w:p>
    <w:p>
      <w:pPr>
        <w:pStyle w:val="15"/>
        <w:spacing w:before="1"/>
        <w:ind w:left="1301"/>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80283</wp:posOffset>
                </wp:positionV>
                <wp:extent cx="48259" cy="48260"/>
                <wp:effectExtent l="0" t="0" r="0" b="0"/>
                <wp:wrapNone/>
                <wp:docPr id="42" name="矩形 42"/>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43" o:spid="_x0000_s43" fillcolor="#FFFFFF" stroked="t" strokeweight="0.750696pt" style="position:absolute;&#10;margin-left:119.083435pt;&#10;margin-top:6.3215137pt;&#10;width:3.7999985pt;&#10;height:3.8pt;&#10;z-index:3;&#10;mso-position-horizontal:absolute;&#10;mso-position-horizontal-relative:page;&#10;mso-position-vertical:absolute;&#10;mso-wrap-distance-left:8.999863pt;&#10;mso-wrap-distance-right:8.999863pt;">
                <v:stroke color="#202020"/>
              </v:rect>
            </w:pict>
          </mc:Fallback>
        </mc:AlternateContent>
      </w:r>
      <w:r>
        <w:rPr>
          <w:color w:val="202020"/>
        </w:rPr>
        <w:t>Eat without distractions, put electronics away and focus on enjoying eating</w:t>
      </w:r>
    </w:p>
    <w:p>
      <w:pPr>
        <w:pStyle w:val="15"/>
        <w:spacing w:before="70" w:line="298" w:lineRule="auto"/>
        <w:ind w:left="1301"/>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124097</wp:posOffset>
                </wp:positionV>
                <wp:extent cx="48259" cy="48260"/>
                <wp:effectExtent l="0" t="0" r="0" b="0"/>
                <wp:wrapNone/>
                <wp:docPr id="44" name="矩形 44"/>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45" o:spid="_x0000_s45" fillcolor="#FFFFFF" stroked="t" strokeweight="0.750696pt" style="position:absolute;&#10;margin-left:119.083435pt;&#10;margin-top:9.771493pt;&#10;width:3.7999985pt;&#10;height:3.8000007pt;&#10;z-index:3;&#10;mso-position-horizontal:absolute;&#10;mso-position-horizontal-relative:page;&#10;mso-position-vertical:absolute;&#10;mso-wrap-distance-left:8.999863pt;&#10;mso-wrap-distance-right:8.999863pt;">
                <v:stroke color="#202020"/>
              </v:rect>
            </w:pict>
          </mc:Fallback>
        </mc:AlternateContent>
      </w:r>
      <w:r>
        <w:rPr>
          <w:color w:val="202020"/>
        </w:rPr>
        <w:t>Try not to eat straight from large packages or containers. Portion out a smaller amount instead</w:t>
      </w:r>
    </w:p>
    <w:p>
      <w:pPr>
        <w:pStyle w:val="15"/>
        <w:spacing w:before="2" w:line="298" w:lineRule="auto"/>
        <w:ind w:left="701" w:right="41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80918</wp:posOffset>
                </wp:positionV>
                <wp:extent cx="48259" cy="48260"/>
                <wp:effectExtent l="0" t="0" r="0" b="0"/>
                <wp:wrapNone/>
                <wp:docPr id="46" name="矩形 46"/>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47" o:spid="_x0000_s47" fillcolor="#202020" stroked="t" strokeweight="1.0pt" style="position:absolute;&#10;margin-left:89.0556pt;&#10;margin-top:6.371515pt;&#10;width:3.7999985pt;&#10;height:3.8pt;&#10;z-index:3;&#10;mso-position-horizontal:absolute;&#10;mso-position-horizontal-relative:page;&#10;mso-position-vertical:absolute;&#10;mso-wrap-distance-left:8.999863pt;&#10;mso-wrap-distance-right:8.999863pt;">
                <v:stroke color="#000000"/>
              </v:rect>
            </w:pict>
          </mc:Fallback>
        </mc:AlternateContent>
      </w:r>
      <w:r>
        <w:drawing>
          <wp:anchor distT="0" distB="0" distL="0" distR="0" simplePos="0" relativeHeight="85" behindDoc="0" locked="0" layoutInCell="1" hidden="0" allowOverlap="1">
            <wp:simplePos x="0" y="0"/>
            <wp:positionH relativeFrom="page">
              <wp:posOffset>2074859</wp:posOffset>
            </wp:positionH>
            <wp:positionV relativeFrom="paragraph">
              <wp:posOffset>443190</wp:posOffset>
            </wp:positionV>
            <wp:extent cx="3813534" cy="2545537"/>
            <wp:effectExtent l="0" t="0" r="0" b="0"/>
            <wp:wrapNone/>
            <wp:docPr id="48" name="图片 48"/>
            <wp:cNvGraphicFramePr>
              <a:graphicFrameLocks noChangeAspect="1"/>
            </wp:cNvGraphicFramePr>
            <a:graphic>
              <a:graphicData uri="http://schemas.openxmlformats.org/drawingml/2006/picture">
                <pic:pic>
                  <pic:nvPicPr>
                    <pic:cNvPr id="50" name="图片 50"/>
                    <pic:cNvPicPr/>
                  </pic:nvPicPr>
                  <pic:blipFill>
                    <a:blip r:embed="rId5"/>
                    <a:stretch>
                      <a:fillRect/>
                    </a:stretch>
                  </pic:blipFill>
                  <pic:spPr>
                    <a:xfrm rot="0">
                      <a:off x="0" y="0"/>
                      <a:ext cx="3813534" cy="2545537"/>
                    </a:xfrm>
                    <a:prstGeom prst="rect"/>
                    <a:noFill/>
                    <a:ln w="12700" cmpd="sng" cap="flat">
                      <a:noFill/>
                      <a:prstDash val="solid"/>
                      <a:miter/>
                    </a:ln>
                  </pic:spPr>
                </pic:pic>
              </a:graphicData>
            </a:graphic>
          </wp:anchor>
        </w:drawing>
      </w:r>
      <w:r>
        <w:rPr>
          <w:color w:val="202020"/>
        </w:rPr>
        <w:t>Stay hydrated throughout the day. You can sometimes mistake hunger for thirst. Make water your drink of choice</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3"/>
        <w:rPr>
          <w:sz w:val="11"/>
        </w:rPr>
      </w:pPr>
      <w:r>
        <mc:AlternateContent>
          <mc:Choice Requires="wps">
            <w:drawing>
              <wp:anchor distT="0" distB="0" distL="0" distR="0" simplePos="0" behindDoc="1" locked="0" layoutInCell="1" hidden="0" allowOverlap="1">
                <wp:simplePos x="0" y="0"/>
                <wp:positionH relativeFrom="page">
                  <wp:posOffset>1131006</wp:posOffset>
                </wp:positionH>
                <wp:positionV relativeFrom="paragraph">
                  <wp:posOffset>118808</wp:posOffset>
                </wp:positionV>
                <wp:extent cx="48259" cy="48260"/>
                <wp:effectExtent l="0" t="0" r="0" b="0"/>
                <wp:wrapTopAndBottom/>
                <wp:docPr id="51" name="矩形 51"/>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52" o:spid="_x0000_s52" fillcolor="#202020" stroked="t" strokeweight="1.0pt" style="position:absolute;&#10;margin-left:89.0556pt;&#10;margin-top:9.35502pt;&#10;width:3.7999985pt;&#10;height:3.8000007pt;&#10;mso-position-horizontal:absolute;&#10;mso-position-horizontal-relative:page;&#10;mso-position-vertical:absolute;&#10;mso-wrap-distance-left:0.0pt;&#10;mso-wrap-distance-right:0.0pt;">
                <v:stroke color="#000000"/>
                <w10:wrap type="topAndBottom"/>
              </v:rect>
            </w:pict>
          </mc:Fallback>
        </mc:AlternateContent>
      </w:r>
    </w:p>
    <w:p>
      <w:pPr>
        <w:pStyle w:val="15"/>
        <w:rPr>
          <w:sz w:val="26"/>
        </w:rPr>
      </w:pPr>
    </w:p>
    <w:p>
      <w:pPr>
        <w:pStyle w:val="15"/>
        <w:spacing w:before="3"/>
        <w:rPr>
          <w:sz w:val="25"/>
        </w:rPr>
      </w:pPr>
    </w:p>
    <w:p>
      <w:pPr>
        <w:pStyle w:val="16"/>
      </w:pPr>
      <w:r>
        <w:rPr>
          <w:color w:val="202020"/>
        </w:rPr>
        <w:t>Healthy Snack Ideas</w:t>
      </w:r>
    </w:p>
    <w:p>
      <w:pPr>
        <w:spacing w:after="0"/>
        <w:sectPr>
          <w:pgSz w:w="11900" w:h="16820"/>
          <w:pgMar w:top="520" w:right="1300" w:bottom="280" w:left="1320" w:header="0" w:footer="0" w:gutter="0"/>
          <w:docGrid w:linePitch="312" w:charSpace="0"/>
        </w:sectPr>
      </w:pPr>
    </w:p>
    <w:p>
      <w:pPr>
        <w:pStyle w:val="15"/>
        <w:spacing w:before="66" w:line="298" w:lineRule="auto"/>
        <w:ind w:left="100" w:right="411"/>
      </w:pPr>
      <w:r>
        <w:rPr>
          <w:color w:val="202020"/>
        </w:rPr>
        <w:t>Snacks can be both healthy and satisfying. Snacking can be as simple as grabbing an apple, a handful of nuts or a bowl of popcorn. Here are some snack ideas that are more ﬁlling. All of these snacks include a fruit or a vegetable.</w:t>
      </w:r>
    </w:p>
    <w:p>
      <w:pPr>
        <w:pStyle w:val="15"/>
        <w:spacing w:before="3"/>
        <w:rPr>
          <w:sz w:val="11"/>
        </w:rPr>
      </w:pPr>
    </w:p>
    <w:p>
      <w:pPr>
        <w:pStyle w:val="15"/>
        <w:spacing w:before="79" w:line="298" w:lineRule="auto"/>
        <w:ind w:left="701" w:right="363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129813</wp:posOffset>
                </wp:positionV>
                <wp:extent cx="48259" cy="48259"/>
                <wp:effectExtent l="0" t="0" r="0" b="0"/>
                <wp:wrapNone/>
                <wp:docPr id="53" name="矩形 53"/>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54" o:spid="_x0000_s54" fillcolor="#202020" stroked="t" strokeweight="1.0pt" style="position:absolute;&#10;margin-left:89.0556pt;&#10;margin-top:10.221532pt;&#10;width:3.7999985pt;&#10;height:3.7999992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358625</wp:posOffset>
                </wp:positionV>
                <wp:extent cx="48259" cy="48260"/>
                <wp:effectExtent l="0" t="0" r="0" b="0"/>
                <wp:wrapNone/>
                <wp:docPr id="55" name="矩形 55"/>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56" o:spid="_x0000_s56" fillcolor="#202020" stroked="t" strokeweight="1.0pt" style="position:absolute;&#10;margin-left:89.0556pt;&#10;margin-top:28.238235pt;&#10;width:3.7999985pt;&#10;height:3.8000014pt;&#10;z-index:3;&#10;mso-position-horizontal:absolute;&#10;mso-position-horizontal-relative:page;&#10;mso-position-vertical:absolute;&#10;mso-wrap-distance-left:8.999863pt;&#10;mso-wrap-distance-right:8.999863pt;">
                <v:stroke color="#000000"/>
              </v:rect>
            </w:pict>
          </mc:Fallback>
        </mc:AlternateContent>
      </w:r>
      <w:r>
        <w:rPr>
          <w:color w:val="202020"/>
        </w:rPr>
        <w:t>Fresh or frozen berries with cottage cheese Banana slices with peanut butter</w:t>
      </w:r>
    </w:p>
    <w:p>
      <w:pPr>
        <w:pStyle w:val="15"/>
        <w:spacing w:before="1"/>
        <w:ind w:left="70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80282</wp:posOffset>
                </wp:positionV>
                <wp:extent cx="48259" cy="48260"/>
                <wp:effectExtent l="0" t="0" r="0" b="0"/>
                <wp:wrapNone/>
                <wp:docPr id="57" name="矩形 57"/>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58" o:spid="_x0000_s58" fillcolor="#202020" stroked="t" strokeweight="1.0pt" style="position:absolute;&#10;margin-left:89.0556pt;&#10;margin-top:6.3214936pt;&#10;width:3.7999985pt;&#10;height:3.8pt;&#10;z-index:3;&#10;mso-position-horizontal:absolute;&#10;mso-position-horizontal-relative:page;&#10;mso-position-vertical:absolute;&#10;mso-wrap-distance-left:8.999863pt;&#10;mso-wrap-distance-right:8.999863pt;">
                <v:stroke color="#000000"/>
              </v:rect>
            </w:pict>
          </mc:Fallback>
        </mc:AlternateContent>
      </w:r>
      <w:r>
        <w:rPr>
          <w:color w:val="202020"/>
        </w:rPr>
        <w:t>Fresh fruit skewers with Greek yogurt</w:t>
      </w:r>
    </w:p>
    <w:p>
      <w:pPr>
        <w:pStyle w:val="15"/>
        <w:spacing w:before="70" w:line="298" w:lineRule="auto"/>
        <w:ind w:left="701" w:right="363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124097</wp:posOffset>
                </wp:positionV>
                <wp:extent cx="48259" cy="48259"/>
                <wp:effectExtent l="0" t="0" r="0" b="0"/>
                <wp:wrapNone/>
                <wp:docPr id="59" name="矩形 59"/>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60" o:spid="_x0000_s60" fillcolor="#202020" stroked="t" strokeweight="1.0pt" style="position:absolute;&#10;margin-left:89.0556pt;&#10;margin-top:9.771474pt;&#10;width:3.7999985pt;&#10;height:3.7999992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352909</wp:posOffset>
                </wp:positionV>
                <wp:extent cx="48259" cy="48259"/>
                <wp:effectExtent l="0" t="0" r="0" b="0"/>
                <wp:wrapNone/>
                <wp:docPr id="61" name="矩形 61"/>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62" o:spid="_x0000_s62" fillcolor="#202020" stroked="t" strokeweight="1.0pt" style="position:absolute;&#10;margin-left:89.0556pt;&#10;margin-top:27.788177pt;&#10;width:3.7999985pt;&#10;height:3.7999985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581722</wp:posOffset>
                </wp:positionV>
                <wp:extent cx="48259" cy="48259"/>
                <wp:effectExtent l="0" t="0" r="0" b="0"/>
                <wp:wrapNone/>
                <wp:docPr id="63" name="矩形 63"/>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64" o:spid="_x0000_s64" fillcolor="#202020" stroked="t" strokeweight="1.0pt" style="position:absolute;&#10;margin-left:89.0556pt;&#10;margin-top:45.804882pt;&#10;width:3.7999985pt;&#10;height:3.7999985pt;&#10;z-index:3;&#10;mso-position-horizontal:absolute;&#10;mso-position-horizontal-relative:page;&#10;mso-position-vertical:absolute;&#10;mso-wrap-distance-left:8.999863pt;&#10;mso-wrap-distance-right:8.999863pt;">
                <v:stroke color="#000000"/>
              </v:rect>
            </w:pict>
          </mc:Fallback>
        </mc:AlternateContent>
      </w:r>
      <w:r>
        <w:rPr>
          <w:color w:val="202020"/>
        </w:rPr>
        <w:t>Canned fruit such as peaches or pears with yogurt Apple slices topped with almond butter or cheese Peaches with soft tofu</w:t>
      </w:r>
    </w:p>
    <w:p>
      <w:pPr>
        <w:pStyle w:val="15"/>
        <w:spacing w:before="2" w:line="298" w:lineRule="auto"/>
        <w:ind w:left="701" w:right="41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80917</wp:posOffset>
                </wp:positionV>
                <wp:extent cx="48259" cy="48260"/>
                <wp:effectExtent l="0" t="0" r="0" b="0"/>
                <wp:wrapNone/>
                <wp:docPr id="65" name="矩形 65"/>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66" o:spid="_x0000_s66" fillcolor="#202020" stroked="t" strokeweight="1.0pt" style="position:absolute;&#10;margin-left:89.0556pt;&#10;margin-top:6.371476pt;&#10;width:3.7999985pt;&#10;height:3.8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309729</wp:posOffset>
                </wp:positionV>
                <wp:extent cx="48259" cy="48259"/>
                <wp:effectExtent l="0" t="0" r="0" b="0"/>
                <wp:wrapNone/>
                <wp:docPr id="67" name="矩形 67"/>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68" o:spid="_x0000_s68" fillcolor="#202020" stroked="t" strokeweight="1.0pt" style="position:absolute;&#10;margin-left:89.0556pt;&#10;margin-top:24.388178pt;&#10;width:3.7999985pt;&#10;height:3.7999985pt;&#10;z-index:3;&#10;mso-position-horizontal:absolute;&#10;mso-position-horizontal-relative:page;&#10;mso-position-vertical:absolute;&#10;mso-wrap-distance-left:8.999863pt;&#10;mso-wrap-distance-right:8.999863pt;">
                <v:stroke color="#000000"/>
              </v:rect>
            </w:pict>
          </mc:Fallback>
        </mc:AlternateContent>
      </w:r>
      <w:r>
        <w:rPr>
          <w:color w:val="202020"/>
        </w:rPr>
        <w:t>Unsweetened applesauce sprinkled with cinnamon and toasted nuts or seeds Yogurt and chopped fresh fruit sprinkled with nuts or granola</w:t>
      </w:r>
    </w:p>
    <w:p>
      <w:pPr>
        <w:pStyle w:val="15"/>
        <w:spacing w:before="1"/>
        <w:ind w:left="70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80283</wp:posOffset>
                </wp:positionV>
                <wp:extent cx="48259" cy="48260"/>
                <wp:effectExtent l="0" t="0" r="0" b="0"/>
                <wp:wrapNone/>
                <wp:docPr id="69" name="矩形 69"/>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70" o:spid="_x0000_s70" fillcolor="#202020" stroked="t" strokeweight="1.0pt" style="position:absolute;&#10;margin-left:89.0556pt;&#10;margin-top:6.321498pt;&#10;width:3.7999985pt;&#10;height:3.8pt;&#10;z-index:3;&#10;mso-position-horizontal:absolute;&#10;mso-position-horizontal-relative:page;&#10;mso-position-vertical:absolute;&#10;mso-wrap-distance-left:8.999863pt;&#10;mso-wrap-distance-right:8.999863pt;">
                <v:stroke color="#000000"/>
              </v:rect>
            </w:pict>
          </mc:Fallback>
        </mc:AlternateContent>
      </w:r>
      <w:r>
        <w:rPr>
          <w:color w:val="202020"/>
        </w:rPr>
        <w:t>Homemade wholegrain blueberry muﬃn</w:t>
      </w:r>
    </w:p>
    <w:p>
      <w:pPr>
        <w:pStyle w:val="15"/>
        <w:spacing w:before="70"/>
        <w:ind w:left="70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124097</wp:posOffset>
                </wp:positionV>
                <wp:extent cx="48259" cy="48260"/>
                <wp:effectExtent l="0" t="0" r="0" b="0"/>
                <wp:wrapNone/>
                <wp:docPr id="71" name="矩形 71"/>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72" o:spid="_x0000_s72" fillcolor="#202020" stroked="t" strokeweight="1.0pt" style="position:absolute;&#10;margin-left:89.0556pt;&#10;margin-top:9.771479pt;&#10;width:3.7999985pt;&#10;height:3.8000007pt;&#10;z-index:3;&#10;mso-position-horizontal:absolute;&#10;mso-position-horizontal-relative:page;&#10;mso-position-vertical:absolute;&#10;mso-wrap-distance-left:8.999863pt;&#10;mso-wrap-distance-right:8.999863pt;">
                <v:stroke color="#000000"/>
              </v:rect>
            </w:pict>
          </mc:Fallback>
        </mc:AlternateContent>
      </w:r>
      <w:r>
        <w:rPr>
          <w:color w:val="202020"/>
        </w:rPr>
        <w:t>Apple berry crisp with a dollop of Greek yogurt</w:t>
      </w:r>
    </w:p>
    <w:p>
      <w:pPr>
        <w:pStyle w:val="15"/>
        <w:spacing w:before="70" w:line="298" w:lineRule="auto"/>
        <w:ind w:left="701" w:right="1808"/>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124098</wp:posOffset>
                </wp:positionV>
                <wp:extent cx="48259" cy="48259"/>
                <wp:effectExtent l="0" t="0" r="0" b="0"/>
                <wp:wrapNone/>
                <wp:docPr id="73" name="矩形 73"/>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74" o:spid="_x0000_s74" fillcolor="#202020" stroked="t" strokeweight="1.0pt" style="position:absolute;&#10;margin-left:89.0556pt;&#10;margin-top:9.77152pt;&#10;width:3.7999985pt;&#10;height:3.7999992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352910</wp:posOffset>
                </wp:positionV>
                <wp:extent cx="48259" cy="48259"/>
                <wp:effectExtent l="0" t="0" r="0" b="0"/>
                <wp:wrapNone/>
                <wp:docPr id="75" name="矩形 75"/>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76" o:spid="_x0000_s76" fillcolor="#202020" stroked="t" strokeweight="1.0pt" style="position:absolute;&#10;margin-left:89.0556pt;&#10;margin-top:27.788223pt;&#10;width:3.7999985pt;&#10;height:3.7999985pt;&#10;z-index:3;&#10;mso-position-horizontal:absolute;&#10;mso-position-horizontal-relative:page;&#10;mso-position-vertical:absolute;&#10;mso-wrap-distance-left:8.999863pt;&#10;mso-wrap-distance-right:8.999863pt;">
                <v:stroke color="#000000"/>
              </v:rect>
            </w:pict>
          </mc:Fallback>
        </mc:AlternateContent>
      </w:r>
      <w:r>
        <w:rPr>
          <w:color w:val="202020"/>
        </w:rPr>
        <w:t>Whole grain English muﬃn with almond butter and fruit slices Homemade smoothie or lassi</w:t>
      </w:r>
    </w:p>
    <w:p>
      <w:pPr>
        <w:pStyle w:val="15"/>
        <w:spacing w:before="1" w:line="298" w:lineRule="auto"/>
        <w:ind w:left="1301" w:right="411"/>
      </w:pPr>
      <w:r>
        <mc:AlternateContent>
          <mc:Choice Requires="wps">
            <w:drawing>
              <wp:anchor distT="0" distB="0" distL="114298" distR="114298" simplePos="0" relativeHeight="3" behindDoc="0" locked="0" layoutInCell="1" hidden="0" allowOverlap="1">
                <wp:simplePos x="0" y="0"/>
                <wp:positionH relativeFrom="page">
                  <wp:posOffset>1512359</wp:posOffset>
                </wp:positionH>
                <wp:positionV relativeFrom="paragraph">
                  <wp:posOffset>80282</wp:posOffset>
                </wp:positionV>
                <wp:extent cx="48259" cy="48260"/>
                <wp:effectExtent l="0" t="0" r="0" b="0"/>
                <wp:wrapNone/>
                <wp:docPr id="77" name="矩形 77"/>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78" o:spid="_x0000_s78" fillcolor="#FFFFFF" stroked="t" strokeweight="0.750696pt" style="position:absolute;&#10;margin-left:119.083435pt;&#10;margin-top:6.321481pt;&#10;width:3.7999985pt;&#10;height:3.8pt;&#10;z-index:3;&#10;mso-position-horizontal:absolute;&#10;mso-position-horizontal-relative:page;&#10;mso-position-vertical:absolute;&#10;mso-wrap-distance-left:8.999863pt;&#10;mso-wrap-distance-right:8.999863pt;">
                <v:stroke color="#202020"/>
              </v:rect>
            </w:pict>
          </mc:Fallback>
        </mc:AlternateContent>
      </w:r>
      <w:r>
        <w:rPr>
          <w:color w:val="202020"/>
        </w:rPr>
        <w:t>Blend together fruit and/or vegetables with yogurt, milk or unsweetened fortiﬁed soy beverage</w:t>
      </w:r>
    </w:p>
    <w:p>
      <w:pPr>
        <w:spacing w:after="0" w:line="298" w:lineRule="auto"/>
        <w:sectPr>
          <w:pgSz w:w="11900" w:h="16820"/>
          <w:pgMar w:top="520" w:right="1300" w:bottom="280" w:left="1320" w:header="0" w:footer="0" w:gutter="0"/>
          <w:docGrid w:linePitch="312" w:charSpace="0"/>
        </w:sectPr>
      </w:pPr>
    </w:p>
    <w:p>
      <w:pPr>
        <w:tabs>
          <w:tab w:val="left" w:pos="2247"/>
        </w:tabs>
        <w:spacing w:line="240" w:lineRule="auto"/>
        <w:ind w:left="1053" w:right="0" w:firstLine="0"/>
        <w:rPr>
          <w:sz w:val="20"/>
        </w:rPr>
      </w:pPr>
      <w:r>
        <w:rPr>
          <w:position w:val="10"/>
          <w:sz w:val="20"/>
        </w:rPr>
        <mc:AlternateContent>
          <mc:Choice Requires="wps">
            <w:drawing>
              <wp:inline distT="0" distB="0" distL="114298" distR="114298">
                <wp:extent cx="48260" cy="48260"/>
                <wp:effectExtent l="0" t="0" r="0" b="0"/>
                <wp:docPr id="79" name="组合 79"/>
                <wp:cNvGraphicFramePr>
                  <a:graphicFrameLocks noChangeAspect="0"/>
                </wp:cNvGraphicFramePr>
                <a:graphic>
                  <a:graphicData uri="http://schemas.microsoft.com/office/word/2010/wordprocessingGroup">
                    <wpg:wgp>
                      <wpg:cNvPr id="80" name="组合 80"/>
                      <wpg:cNvGrpSpPr/>
                      <wpg:grpSpPr>
                        <a:xfrm rot="0">
                          <a:off x="0" y="0"/>
                          <a:ext cx="48260" cy="48260"/>
                          <a:chOff x="0" y="0"/>
                          <a:chExt cx="48260" cy="48260"/>
                        </a:xfrm>
                        <a:prstGeom prst="rect"/>
                        <a:solidFill>
                          <a:srgbClr val="FFFFFF"/>
                        </a:solidFill>
                        <a:ln w="12700" cmpd="sng" cap="flat">
                          <a:solidFill>
                            <a:srgbClr val="000000"/>
                          </a:solidFill>
                          <a:prstDash val="solid"/>
                          <a:miter/>
                        </a:ln>
                      </wpg:grpSpPr>
                      <wps:wsp>
                        <wps:cNvPr id="81" name="矩形 81"/>
                        <wps:cNvSpPr/>
                        <wps:spPr>
                          <a:xfrm rot="0">
                            <a:off x="0" y="0"/>
                            <a:ext cx="48260"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82" o:spid="_x0000_s82" coordorigin="2373,11108" coordsize="76,76" style="width:3.8pt;&#10;height:3.8pt;">
                <v:rect type="#_x0000_t1" id="矩形 83" o:spid="_x0000_s83" style="position:absolute;&#10;left:2373;&#10;top:11108;&#10;width:75;&#10;height:76;" fillcolor="#FFFFFF" stroked="t" strokeweight="0.750696pt">
                  <v:stroke color="#202020"/>
                </v:rect>
              </v:group>
            </w:pict>
          </mc:Fallback>
        </mc:AlternateContent>
      </w:r>
      <w:r>
        <w:rPr>
          <w:position w:val="10"/>
          <w:sz w:val="20"/>
        </w:rPr>
        <w:tab/>
      </w:r>
      <w:r>
        <w:rPr>
          <w:sz w:val="20"/>
        </w:rPr>
        <w:drawing>
          <wp:inline distT="0" distB="0" distL="0" distR="0">
            <wp:extent cx="3841079" cy="6784847"/>
            <wp:effectExtent l="0" t="0" r="0" b="0"/>
            <wp:docPr id="84" name="图片 84"/>
            <wp:cNvGraphicFramePr>
              <a:graphicFrameLocks noChangeAspect="1"/>
            </wp:cNvGraphicFramePr>
            <a:graphic>
              <a:graphicData uri="http://schemas.openxmlformats.org/drawingml/2006/picture">
                <pic:pic>
                  <pic:nvPicPr>
                    <pic:cNvPr id="86" name="图片 86"/>
                    <pic:cNvPicPr/>
                  </pic:nvPicPr>
                  <pic:blipFill>
                    <a:blip r:embed="rId6"/>
                    <a:stretch>
                      <a:fillRect/>
                    </a:stretch>
                  </pic:blipFill>
                  <pic:spPr>
                    <a:xfrm rot="0">
                      <a:off x="0" y="0"/>
                      <a:ext cx="3841079" cy="6784847"/>
                    </a:xfrm>
                    <a:prstGeom prst="rect"/>
                    <a:noFill/>
                    <a:ln w="12700" cmpd="sng" cap="flat">
                      <a:noFill/>
                      <a:prstDash val="solid"/>
                      <a:miter/>
                    </a:ln>
                  </pic:spPr>
                </pic:pic>
              </a:graphicData>
            </a:graphic>
          </wp:inline>
        </w:drawing>
      </w:r>
    </w:p>
    <w:p>
      <w:pPr>
        <w:pStyle w:val="15"/>
        <w:spacing w:before="9"/>
        <w:rPr>
          <w:sz w:val="23"/>
        </w:rPr>
      </w:pPr>
    </w:p>
    <w:p>
      <w:pPr>
        <w:pStyle w:val="15"/>
        <w:spacing w:before="79"/>
        <w:ind w:left="70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129813</wp:posOffset>
                </wp:positionV>
                <wp:extent cx="48259" cy="48260"/>
                <wp:effectExtent l="0" t="0" r="0" b="0"/>
                <wp:wrapNone/>
                <wp:docPr id="87" name="矩形 87"/>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88" o:spid="_x0000_s88" fillcolor="#202020" stroked="t" strokeweight="1.0pt" style="position:absolute;&#10;margin-left:89.0556pt;&#10;margin-top:10.221504pt;&#10;width:3.7999985pt;&#10;height:3.8pt;&#10;z-index:3;&#10;mso-position-horizontal:absolute;&#10;mso-position-horizontal-relative:page;&#10;mso-position-vertical:absolute;&#10;mso-wrap-distance-left:8.999863pt;&#10;mso-wrap-distance-right:8.999863pt;">
                <v:stroke color="#000000"/>
              </v:rect>
            </w:pict>
          </mc:Fallback>
        </mc:AlternateContent>
      </w:r>
      <w:r>
        <w:rPr>
          <w:color w:val="202020"/>
        </w:rPr>
        <w:t>Homemade trail mix</w:t>
      </w:r>
    </w:p>
    <w:p>
      <w:pPr>
        <w:pStyle w:val="15"/>
        <w:spacing w:before="70" w:line="298" w:lineRule="auto"/>
        <w:ind w:left="701" w:right="411" w:firstLine="600"/>
      </w:pPr>
      <w:r>
        <mc:AlternateContent>
          <mc:Choice Requires="wps">
            <w:drawing>
              <wp:anchor distT="0" distB="0" distL="114298" distR="114298" simplePos="0" relativeHeight="2" behindDoc="1" locked="0" layoutInCell="1" hidden="0" allowOverlap="1">
                <wp:simplePos x="0" y="0"/>
                <wp:positionH relativeFrom="page">
                  <wp:posOffset>1512359</wp:posOffset>
                </wp:positionH>
                <wp:positionV relativeFrom="paragraph">
                  <wp:posOffset>124098</wp:posOffset>
                </wp:positionV>
                <wp:extent cx="48259" cy="48260"/>
                <wp:effectExtent l="0" t="0" r="0" b="0"/>
                <wp:wrapNone/>
                <wp:docPr id="89" name="矩形 89"/>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90" o:spid="_x0000_s90" fillcolor="#FFFFFF" stroked="t" strokeweight="0.750696pt" style="position:absolute;&#10;margin-left:119.083435pt;&#10;margin-top:9.771515pt;&#10;width:3.7999985pt;&#10;height:3.8pt;&#10;z-index:-1;&#10;mso-position-horizontal:absolute;&#10;mso-position-horizontal-relative:page;&#10;mso-position-vertical:absolute;&#10;mso-wrap-distance-left:8.999863pt;&#10;mso-wrap-distance-right:8.999863pt;">
                <v:stroke color="#20202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352910</wp:posOffset>
                </wp:positionV>
                <wp:extent cx="48259" cy="48260"/>
                <wp:effectExtent l="0" t="0" r="0" b="0"/>
                <wp:wrapNone/>
                <wp:docPr id="91" name="矩形 91"/>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92" o:spid="_x0000_s92" fillcolor="#202020" stroked="t" strokeweight="1.0pt" style="position:absolute;&#10;margin-left:89.0556pt;&#10;margin-top:27.788221pt;&#10;width:3.7999985pt;&#10;height:3.8000014pt;&#10;z-index:3;&#10;mso-position-horizontal:absolute;&#10;mso-position-horizontal-relative:page;&#10;mso-position-vertical:absolute;&#10;mso-wrap-distance-left:8.999863pt;&#10;mso-wrap-distance-right:8.999863pt;">
                <v:stroke color="#000000"/>
              </v:rect>
            </w:pict>
          </mc:Fallback>
        </mc:AlternateContent>
      </w:r>
      <w:r>
        <w:rPr>
          <w:color w:val="202020"/>
        </w:rPr>
        <w:t>Mix together dried whole grain cereal, unsweetened dried fruit, nuts or seeds Chia pudding with unsweetened shredded coconut and pineapple</w:t>
      </w:r>
    </w:p>
    <w:p>
      <w:pPr>
        <w:pStyle w:val="15"/>
        <w:spacing w:before="1"/>
        <w:ind w:left="70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80283</wp:posOffset>
                </wp:positionV>
                <wp:extent cx="48259" cy="48260"/>
                <wp:effectExtent l="0" t="0" r="0" b="0"/>
                <wp:wrapNone/>
                <wp:docPr id="93" name="矩形 93"/>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94" o:spid="_x0000_s94" fillcolor="#202020" stroked="t" strokeweight="1.0pt" style="position:absolute;&#10;margin-left:89.0556pt;&#10;margin-top:6.321507pt;&#10;width:3.7999985pt;&#10;height:3.8pt;&#10;z-index:3;&#10;mso-position-horizontal:absolute;&#10;mso-position-horizontal-relative:page;&#10;mso-position-vertical:absolute;&#10;mso-wrap-distance-left:8.999863pt;&#10;mso-wrap-distance-right:8.999863pt;">
                <v:stroke color="#000000"/>
              </v:rect>
            </w:pict>
          </mc:Fallback>
        </mc:AlternateContent>
      </w:r>
      <w:r>
        <w:rPr>
          <w:color w:val="202020"/>
        </w:rPr>
        <w:t>Frozen yogurt popsicle</w:t>
      </w:r>
    </w:p>
    <w:p>
      <w:pPr>
        <w:pStyle w:val="15"/>
        <w:spacing w:before="70" w:line="298" w:lineRule="auto"/>
        <w:ind w:left="701" w:firstLine="600"/>
      </w:pPr>
      <w:r>
        <mc:AlternateContent>
          <mc:Choice Requires="wps">
            <w:drawing>
              <wp:anchor distT="0" distB="0" distL="114298" distR="114298" simplePos="0" relativeHeight="2" behindDoc="1" locked="0" layoutInCell="1" hidden="0" allowOverlap="1">
                <wp:simplePos x="0" y="0"/>
                <wp:positionH relativeFrom="page">
                  <wp:posOffset>1512359</wp:posOffset>
                </wp:positionH>
                <wp:positionV relativeFrom="paragraph">
                  <wp:posOffset>124098</wp:posOffset>
                </wp:positionV>
                <wp:extent cx="48259" cy="48260"/>
                <wp:effectExtent l="0" t="0" r="0" b="0"/>
                <wp:wrapNone/>
                <wp:docPr id="95" name="矩形 95"/>
                <wp:cNvGraphicFramePr>
                  <a:graphicFrameLocks noChangeAspect="0"/>
                </wp:cNvGraphicFramePr>
                <a:graphic>
                  <a:graphicData uri="http://schemas.microsoft.com/office/word/2010/wordprocessingShape">
                    <wps:wsp>
                      <wps:cNvSpPr/>
                      <wps:spPr>
                        <a:xfrm rot="0">
                          <a:off x="0" y="0"/>
                          <a:ext cx="48259" cy="48260"/>
                        </a:xfrm>
                        <a:prstGeom prst="rect"/>
                        <a:solidFill>
                          <a:srgbClr val="FFFFFF"/>
                        </a:solidFill>
                        <a:ln w="9533" cmpd="sng" cap="flat">
                          <a:solidFill>
                            <a:srgbClr val="202020"/>
                          </a:solidFill>
                          <a:prstDash val="solid"/>
                          <a:miter/>
                        </a:ln>
                      </wps:spPr>
                      <wps:bodyPr vert="horz" wrap="square" lIns="91440" tIns="45720" rIns="91440" bIns="45720" anchor="t" anchorCtr="0" upright="0">
                        <a:noAutofit/>
                      </wps:bodyPr>
                    </wps:wsp>
                  </a:graphicData>
                </a:graphic>
              </wp:anchor>
            </w:drawing>
          </mc:Choice>
          <mc:Fallback>
            <w:pict>
              <v:rect type="#_x0000_t1" id="矩形 96" o:spid="_x0000_s96" fillcolor="#FFFFFF" stroked="t" strokeweight="0.750696pt" style="position:absolute;&#10;margin-left:119.083435pt;&#10;margin-top:9.771502pt;&#10;width:3.7999985pt;&#10;height:3.8000007pt;&#10;z-index:-1;&#10;mso-position-horizontal:absolute;&#10;mso-position-horizontal-relative:page;&#10;mso-position-vertical:absolute;&#10;mso-wrap-distance-left:8.999863pt;&#10;mso-wrap-distance-right:8.999863pt;">
                <v:stroke color="#20202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352910</wp:posOffset>
                </wp:positionV>
                <wp:extent cx="48259" cy="48259"/>
                <wp:effectExtent l="0" t="0" r="0" b="0"/>
                <wp:wrapNone/>
                <wp:docPr id="97" name="矩形 97"/>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98" o:spid="_x0000_s98" fillcolor="#202020" stroked="t" strokeweight="1.0pt" style="position:absolute;&#10;margin-left:89.0556pt;&#10;margin-top:27.788206pt;&#10;width:3.7999985pt;&#10;height:3.7999985pt;&#10;z-index:3;&#10;mso-position-horizontal:absolute;&#10;mso-position-horizontal-relative:page;&#10;mso-position-vertical:absolute;&#10;mso-wrap-distance-left:8.999863pt;&#10;mso-wrap-distance-right:8.999863pt;">
                <v:stroke color="#000000"/>
              </v:rect>
            </w:pict>
          </mc:Fallback>
        </mc:AlternateContent>
      </w:r>
      <w:r>
        <w:rPr>
          <w:color w:val="202020"/>
        </w:rPr>
        <w:t>Blend together fruit and yogurt, then pour into popsicle mold tray and freeze Energy bites made with dates and nuts</w:t>
      </w:r>
    </w:p>
    <w:p>
      <w:pPr>
        <w:pStyle w:val="15"/>
        <w:spacing w:before="2" w:line="298" w:lineRule="auto"/>
        <w:ind w:left="701" w:right="792"/>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80918</wp:posOffset>
                </wp:positionV>
                <wp:extent cx="48259" cy="48260"/>
                <wp:effectExtent l="0" t="0" r="0" b="0"/>
                <wp:wrapNone/>
                <wp:docPr id="99" name="矩形 99"/>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00" o:spid="_x0000_s100" fillcolor="#202020" stroked="t" strokeweight="1.0pt" style="position:absolute;&#10;margin-left:89.0556pt;&#10;margin-top:6.371509pt;&#10;width:3.7999985pt;&#10;height:3.8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309730</wp:posOffset>
                </wp:positionV>
                <wp:extent cx="48259" cy="48259"/>
                <wp:effectExtent l="0" t="0" r="0" b="0"/>
                <wp:wrapNone/>
                <wp:docPr id="101" name="矩形 101"/>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02" o:spid="_x0000_s102" fillcolor="#202020" stroked="t" strokeweight="1.0pt" style="position:absolute;&#10;margin-left:89.0556pt;&#10;margin-top:24.388212pt;&#10;width:3.7999985pt;&#10;height:3.7999985pt;&#10;z-index:3;&#10;mso-position-horizontal:absolute;&#10;mso-position-horizontal-relative:page;&#10;mso-position-vertical:absolute;&#10;mso-wrap-distance-left:8.999863pt;&#10;mso-wrap-distance-right:8.999863pt;">
                <v:stroke color="#000000"/>
              </v:rect>
            </w:pict>
          </mc:Fallback>
        </mc:AlternateContent>
      </w:r>
      <w:r>
        <w:rPr>
          <w:color w:val="202020"/>
        </w:rPr>
        <w:t>High ﬁbre cereal topped with chopped fruit and milk or fortiﬁed soy beverage Cut up vegetables with hummus or a yogurt-based dip such as tzatziki</w:t>
      </w:r>
    </w:p>
    <w:p>
      <w:pPr>
        <w:pStyle w:val="15"/>
        <w:spacing w:before="1" w:line="298" w:lineRule="auto"/>
        <w:ind w:left="701" w:right="1808"/>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80283</wp:posOffset>
                </wp:positionV>
                <wp:extent cx="48259" cy="48260"/>
                <wp:effectExtent l="0" t="0" r="0" b="0"/>
                <wp:wrapNone/>
                <wp:docPr id="103" name="矩形 103"/>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04" o:spid="_x0000_s104" fillcolor="#202020" stroked="t" strokeweight="1.0pt" style="position:absolute;&#10;margin-left:89.0556pt;&#10;margin-top:6.321508pt;&#10;width:3.7999985pt;&#10;height:3.8pt;&#10;z-index:3;&#10;mso-position-horizontal:absolute;&#10;mso-position-horizontal-relative:page;&#10;mso-position-vertical:absolute;&#10;mso-wrap-distance-left:8.999863pt;&#10;mso-wrap-distance-right:8.999863pt;">
                <v:stroke color="#000000"/>
              </v:rect>
            </w:pict>
          </mc:Fallback>
        </mc:AlternateContent>
      </w: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309095</wp:posOffset>
                </wp:positionV>
                <wp:extent cx="48259" cy="48259"/>
                <wp:effectExtent l="0" t="0" r="0" b="0"/>
                <wp:wrapNone/>
                <wp:docPr id="105" name="矩形 105"/>
                <wp:cNvGraphicFramePr>
                  <a:graphicFrameLocks noChangeAspect="0"/>
                </wp:cNvGraphicFramePr>
                <a:graphic>
                  <a:graphicData uri="http://schemas.microsoft.com/office/word/2010/wordprocessingShape">
                    <wps:wsp>
                      <wps:cNvSpPr/>
                      <wps:spPr>
                        <a:xfrm rot="0">
                          <a:off x="0" y="0"/>
                          <a:ext cx="48259" cy="48259"/>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06" o:spid="_x0000_s106" fillcolor="#202020" stroked="t" strokeweight="1.0pt" style="position:absolute;&#10;margin-left:89.0556pt;&#10;margin-top:24.338215pt;&#10;width:3.7999985pt;&#10;height:3.7999985pt;&#10;z-index:3;&#10;mso-position-horizontal:absolute;&#10;mso-position-horizontal-relative:page;&#10;mso-position-vertical:absolute;&#10;mso-wrap-distance-left:8.999863pt;&#10;mso-wrap-distance-right:8.999863pt;">
                <v:stroke color="#000000"/>
              </v:rect>
            </w:pict>
          </mc:Fallback>
        </mc:AlternateContent>
      </w:r>
      <w:r>
        <w:rPr>
          <w:color w:val="202020"/>
        </w:rPr>
        <w:t>Green leafy salad with sliced strawberries and toasted almonds Celery sticks or cucumber rounds topped with tuna salad</w:t>
      </w:r>
    </w:p>
    <w:p>
      <w:pPr>
        <w:pStyle w:val="15"/>
        <w:spacing w:before="1"/>
        <w:ind w:left="70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80283</wp:posOffset>
                </wp:positionV>
                <wp:extent cx="48259" cy="48260"/>
                <wp:effectExtent l="0" t="0" r="0" b="0"/>
                <wp:wrapNone/>
                <wp:docPr id="107" name="矩形 107"/>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08" o:spid="_x0000_s108" fillcolor="#202020" stroked="t" strokeweight="1.0pt" style="position:absolute;&#10;margin-left:89.0556pt;&#10;margin-top:6.321511pt;&#10;width:3.7999985pt;&#10;height:3.8pt;&#10;z-index:3;&#10;mso-position-horizontal:absolute;&#10;mso-position-horizontal-relative:page;&#10;mso-position-vertical:absolute;&#10;mso-wrap-distance-left:8.999863pt;&#10;mso-wrap-distance-right:8.999863pt;">
                <v:stroke color="#000000"/>
              </v:rect>
            </w:pict>
          </mc:Fallback>
        </mc:AlternateContent>
      </w:r>
      <w:r>
        <w:rPr>
          <w:color w:val="202020"/>
        </w:rPr>
        <w:t>Veggie sticks with cashew dip</w:t>
      </w:r>
    </w:p>
    <w:p>
      <w:pPr>
        <w:pStyle w:val="15"/>
        <w:spacing w:before="70"/>
        <w:ind w:left="701"/>
      </w:pPr>
      <w:r>
        <mc:AlternateContent>
          <mc:Choice Requires="wps">
            <w:drawing>
              <wp:anchor distT="0" distB="0" distL="114298" distR="114298" simplePos="0" relativeHeight="3" behindDoc="0" locked="0" layoutInCell="1" hidden="0" allowOverlap="1">
                <wp:simplePos x="0" y="0"/>
                <wp:positionH relativeFrom="page">
                  <wp:posOffset>1131006</wp:posOffset>
                </wp:positionH>
                <wp:positionV relativeFrom="paragraph">
                  <wp:posOffset>124098</wp:posOffset>
                </wp:positionV>
                <wp:extent cx="48259" cy="48260"/>
                <wp:effectExtent l="0" t="0" r="0" b="0"/>
                <wp:wrapNone/>
                <wp:docPr id="109" name="矩形 109"/>
                <wp:cNvGraphicFramePr>
                  <a:graphicFrameLocks noChangeAspect="0"/>
                </wp:cNvGraphicFramePr>
                <a:graphic>
                  <a:graphicData uri="http://schemas.microsoft.com/office/word/2010/wordprocessingShape">
                    <wps:wsp>
                      <wps:cNvSpPr/>
                      <wps:spPr>
                        <a:xfrm rot="0">
                          <a:off x="0" y="0"/>
                          <a:ext cx="48259" cy="48260"/>
                        </a:xfrm>
                        <a:prstGeom prst="rect"/>
                        <a:solidFill>
                          <a:srgbClr val="20202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110" o:spid="_x0000_s110" fillcolor="#202020" stroked="t" strokeweight="1.0pt" style="position:absolute;&#10;margin-left:89.0556pt;&#10;margin-top:9.77151pt;&#10;width:3.7999985pt;&#10;height:3.8000007pt;&#10;z-index:3;&#10;mso-position-horizontal:absolute;&#10;mso-position-horizontal-relative:page;&#10;mso-position-vertical:absolute;&#10;mso-wrap-distance-left:8.999863pt;&#10;mso-wrap-distance-right:8.999863pt;">
                <v:stroke color="#000000"/>
              </v:rect>
            </w:pict>
          </mc:Fallback>
        </mc:AlternateContent>
      </w:r>
      <w:r>
        <w:rPr>
          <w:color w:val="202020"/>
        </w:rPr>
        <w:t>Bean and corn dip with pita chips</w:t>
      </w:r>
    </w:p>
    <w:sectPr>
      <w:pgSz w:w="11900" w:h="16820"/>
      <w:pgMar w:top="620" w:right="1300" w:bottom="280" w:left="132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Roboto">
    <w:panose1 w:val="00000000000000000000"/>
    <w:charset w:val="00"/>
    <w:family w:val="auto"/>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Roboto" w:eastAsia="Roboto" w:cs="Roboto" w:hAnsi="Roboto"/>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rFonts w:ascii="Roboto" w:eastAsia="Roboto" w:cs="Roboto" w:hAnsi="Roboto"/>
      <w:sz w:val="22"/>
      <w:szCs w:val="22"/>
      <w:lang w:val="en-US" w:eastAsia="en-US" w:bidi="ar-SA"/>
    </w:rPr>
  </w:style>
  <w:style w:type="paragraph" w:customStyle="1" w:styleId="16">
    <w:name w:val="Heading 1"/>
    <w:basedOn w:val="0"/>
    <w:pPr>
      <w:ind w:left="100"/>
      <w:outlineLvl w:val="1"/>
    </w:pPr>
    <w:rPr>
      <w:rFonts w:ascii="Roboto" w:eastAsia="Roboto" w:cs="Roboto" w:hAnsi="Roboto"/>
      <w:b/>
      <w:bCs/>
      <w:sz w:val="33"/>
      <w:szCs w:val="33"/>
      <w:lang w:val="en-US" w:eastAsia="en-US" w:bidi="ar-SA"/>
    </w:rPr>
  </w:style>
  <w:style w:type="paragraph" w:styleId="17">
    <w:name w:val="Title"/>
    <w:basedOn w:val="0"/>
    <w:pPr>
      <w:spacing w:before="45"/>
      <w:ind w:left="220"/>
    </w:pPr>
    <w:rPr>
      <w:rFonts w:ascii="Roboto" w:eastAsia="Roboto" w:cs="Roboto" w:hAnsi="Roboto"/>
      <w:b/>
      <w:bCs/>
      <w:sz w:val="36"/>
      <w:szCs w:val="36"/>
      <w:lang w:val="en-US" w:eastAsia="en-US" w:bidi="ar-SA"/>
    </w:rPr>
  </w:style>
  <w:style w:type="paragraph" w:customStyle="1" w:styleId="18">
    <w:name w:val="List Paragraph"/>
    <w:basedOn w:val="0"/>
    <w:rPr>
      <w:lang w:val="en-US" w:eastAsia="en-US" w:bidi="ar-SA"/>
    </w:rPr>
  </w:style>
  <w:style w:type="paragraph" w:customStyle="1" w:styleId="19">
    <w:name w:val="Table Paragraph"/>
    <w:basedOn w:val="0"/>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49.jpeg"/><Relationship Id="rId6" Type="http://schemas.openxmlformats.org/officeDocument/2006/relationships/image" Target="media/85.jpe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5</Pages>
  <Words>538</Words>
  <Characters>2683</Characters>
  <Lines>97</Lines>
  <Paragraphs>39</Paragraphs>
  <CharactersWithSpaces>3170</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created xsi:type="dcterms:W3CDTF">2023-11-04T12:45:45Z</dcterms:created>
  <dcterms:modified xsi:type="dcterms:W3CDTF">2023-11-04T10:16:56Z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2023-10-27T16:00:00Z</vt:filetime>
  </property>
  <property fmtid="{D5CDD505-2E9C-101B-9397-08002B2CF9AE}" pid="3" name="Creator">
    <vt:lpwstr>Mozilla/5.0 (Linux; Android 10; K) AppleWebKit/537.36 (KHTML, like Gecko) Chrome/116.0.0.0 Mobile Safari/537.36</vt:lpwstr>
  </property>
  <property fmtid="{D5CDD505-2E9C-101B-9397-08002B2CF9AE}" pid="4" name="LastSaved">
    <vt:filetime>2023-11-03T16:00:00Z</vt:filetime>
  </property>
</Properties>
</file>