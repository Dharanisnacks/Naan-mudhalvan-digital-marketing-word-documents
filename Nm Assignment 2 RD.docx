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https://www.facebook.com/profile.php?id=61552493723766&amp;mibextid=ZbWKwL</w:t>
      </w:r>
      <w:bookmarkStart w:id="0" w:name="_GoBack"/>
      <w:bookmarkEnd w:id="0"/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</w:p>
    <w:p>
      <w:pPr>
        <w:pStyle w:val="15"/>
        <w:ind w:left="120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1878370</wp:posOffset>
                </wp:positionH>
                <wp:positionV relativeFrom="page">
                  <wp:posOffset>490089</wp:posOffset>
                </wp:positionV>
                <wp:extent cx="412115" cy="343535"/>
                <wp:effectExtent l="0" t="0" r="0" b="0"/>
                <wp:wrapNone/>
                <wp:docPr id="1" name="文本框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115" cy="3435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"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MathJax_SansSerif" w:eastAsia="MathJax_SansSerif" w:hAnsi="MathJax_SansSerif"/>
                                <w:sz w:val="5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" o:spid="_x0000_s3" fillcolor="#FFFFFF" stroked="t" strokeweight="1.0pt" style="position:absolute;&#10;margin-left:147.90318pt;&#10;margin-top:38.589687pt;&#10;width:32.450005pt;&#10;height:27.050003pt;&#10;z-index:-1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  <v:stroke color="#000000"/>
                <v:textbox id="848" inset="0mm,0mm,0mm,0mm" o:insetmode="custom" style="layout-flow:horizontal;&#10;v-text-anchor:top;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MathJax_SansSerif" w:eastAsia="MathJax_SansSerif" w:hAnsi="MathJax_SansSerif"/>
                          <w:sz w:val="5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298" distR="114298">
                <wp:extent cx="3432810" cy="2254250"/>
                <wp:effectExtent l="0" t="0" r="0" b="0"/>
                <wp:docPr id="4" name="组合 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" name="组合 5"/>
                      <wpg:cNvGrpSpPr/>
                      <wpg:grpSpPr>
                        <a:xfrm rot="0">
                          <a:off x="0" y="0"/>
                          <a:ext cx="3432810" cy="2254250"/>
                          <a:chOff x="0" y="0"/>
                          <a:chExt cx="3432810" cy="22542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7" name="图片 7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35" y="447675"/>
                            <a:ext cx="3432175" cy="13728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8" name="矩形 8"/>
                        <wps:cNvSpPr/>
                        <wps:spPr>
                          <a:xfrm rot="0">
                            <a:off x="119380" y="957579"/>
                            <a:ext cx="1296670" cy="1296670"/>
                          </a:xfrm>
                          <a:prstGeom prst="rect"/>
                          <a:solidFill>
                            <a:srgbClr val="FFFFFF"/>
                          </a:solidFill>
                          <a:ln w="9533" cmpd="sng" cap="flat">
                            <a:solidFill>
                              <a:srgbClr val="BFBFBF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0" name="图片 10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33985" y="972185"/>
                            <a:ext cx="153035" cy="15303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53035" y="991234"/>
                            <a:ext cx="1229995" cy="12299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3" name="文本框 13"/>
                        <wps:cNvSpPr/>
                        <wps:spPr>
                          <a:xfrm rot="0">
                            <a:off x="95885" y="123824"/>
                            <a:ext cx="288290" cy="2292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4"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MathJax_SansSerif" w:eastAsia="MathJax_SansSerif" w:hAnsi="MathJax_SansSerif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文本框 15"/>
                        <wps:cNvSpPr/>
                        <wps:spPr>
                          <a:xfrm rot="0">
                            <a:off x="476884" y="125095"/>
                            <a:ext cx="732790" cy="17907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6">
                          <w:txbxContent>
                            <w:p>
                              <w:pPr>
                                <w:spacing w:before="0" w:line="282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40404"/>
                                  <w:sz w:val="24"/>
                                </w:rPr>
                                <w:t>RD snacks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文本框 17"/>
                        <wps:cNvSpPr/>
                        <wps:spPr>
                          <a:xfrm rot="0">
                            <a:off x="2098040" y="125095"/>
                            <a:ext cx="1224914" cy="17970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8">
                          <w:txbxContent>
                            <w:p>
                              <w:pPr>
                                <w:tabs>
                                  <w:tab w:val="left" w:pos="1619"/>
                                </w:tabs>
                                <w:spacing w:before="0" w:line="283" w:lineRule="exact"/>
                                <w:ind w:left="0" w:right="0" w:firstLine="0"/>
                                <w:jc w:val="left"/>
                                <w:rPr>
                                  <w:rFonts w:ascii="MathJax_SansSerif" w:eastAsia="MathJax_SansSerif" w:hAnsi="MathJax_SansSerif"/>
                                  <w:sz w:val="24"/>
                                </w:rPr>
                              </w:pPr>
                              <w:r>
                                <w:rPr>
                                  <w:color w:val="0064D0"/>
                                  <w:w w:val="115"/>
                                  <w:sz w:val="24"/>
                                </w:rPr>
                                <w:t>Message</w:t>
                              </w:r>
                              <w:r>
                                <w:rPr>
                                  <w:color w:val="0064D0"/>
                                  <w:spacing w:val="-5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4D0"/>
                                  <w:w w:val="115"/>
                                  <w:sz w:val="24"/>
                                </w:rPr>
                                <w:t>Us</w:t>
                                <w:tab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9" o:spid="_x0000_s19" coordorigin="589,4397" coordsize="5406,3550" style="width:270.30002pt;&#10;height:177.5pt;">
                <v:shape type="#_x0000_t75" id="图片 20" o:spid="_x0000_s20" style="position:absolute;&#10;left:591;&#10;top:5102;&#10;width:5405;&#10;height:2162;" filled="f" stroked="f" strokeweight="1.0pt">
                  <v:imagedata r:id="rId5" o:title="8534297661699102103289"/>
                  <o:lock aspectratio="t"/>
                  <v:stroke color="#000000"/>
                </v:shape>
                <v:rect type="#_x0000_t1" id="矩形 21" o:spid="_x0000_s21" style="position:absolute;&#10;left:778;&#10;top:5905;&#10;width:2041;&#10;height:2041;" fillcolor="#FFFFFF" stroked="t" strokeweight="0.750696pt">
                  <v:stroke color="#BFBFBF"/>
                </v:rect>
                <v:shape type="#_x0000_t75" id="图片 22" o:spid="_x0000_s22" style="position:absolute;&#10;left:801;&#10;top:5928;&#10;width:241;&#10;height:240;" filled="f" stroked="f" strokeweight="1.0pt">
                  <v:imagedata r:id="rId6" o:title="7393595371699102103293"/>
                  <o:lock aspectratio="t"/>
                  <v:stroke color="#000000"/>
                </v:shape>
                <v:shape type="#_x0000_t75" id="图片 23" o:spid="_x0000_s23" style="position:absolute;&#10;left:831;&#10;top:5958;&#10;width:1936;&#10;height:1937;" filled="f" stroked="f" strokeweight="1.0pt">
                  <v:imagedata r:id="rId7" o:title="2721722951699102103294"/>
                  <o:lock aspectratio="t"/>
                  <v:stroke color="#000000"/>
                </v:shape>
                <v:shape type="#_x0000_t75" id="图片 24" o:spid="_x0000_s24" style="position:absolute;&#10;left:589;&#10;top:4397;&#10;width:5406;&#10;height:705;" fillcolor="#FFFFFF" stroked="f" strokeweight="1.0pt">
                  <v:imagedata/>
                  <o:lock aspectratio="t"/>
                  <v:stroke color="#000000"/>
                </v:shape>
                <v:shape type="#_x0000_t202" id="文本框 25" o:spid="_x0000_s25" style="position:absolute;&#10;left:741;&#10;top:4592;&#10;width:453;&#10;height:360;&#10;mso-wrap-style:square;" fillcolor="#FFFFFF" stroked="t" strokeweight="1.0pt">
                  <v:textbox id="853" inset="0mm,0mm,0mm,0mm" o:insetmode="custom" style="layout-flow:horizontal;&#10;v-text-anchor:top;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MathJax_SansSerif" w:eastAsia="MathJax_SansSerif" w:hAnsi="MathJax_SansSerif"/>
                            <w:sz w:val="36"/>
                          </w:rPr>
                        </w:pPr>
                      </w:p>
                    </w:txbxContent>
                  </v:textbox>
                  <v:stroke color="#000000"/>
                </v:shape>
                <v:shape type="#_x0000_t202" id="文本框 26" o:spid="_x0000_s26" style="position:absolute;&#10;left:1340;&#10;top:4594;&#10;width:1154;&#10;height:282;&#10;mso-wrap-style:square;" fillcolor="#FFFFFF" stroked="t" strokeweight="1.0pt">
                  <v:textbox id="854" inset="0mm,0mm,0mm,0mm" o:insetmode="custom" style="layout-flow:horizontal;&#10;v-text-anchor:top;">
                    <w:txbxContent>
                      <w:p>
                        <w:pPr>
                          <w:spacing w:before="0" w:line="282" w:lineRule="exact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40404"/>
                            <w:sz w:val="24"/>
                          </w:rPr>
                          <w:t>RD snacks</w:t>
                        </w:r>
                      </w:p>
                    </w:txbxContent>
                  </v:textbox>
                  <v:stroke color="#000000"/>
                </v:shape>
                <v:shape type="#_x0000_t202" id="文本框 27" o:spid="_x0000_s27" style="position:absolute;&#10;left:3894;&#10;top:4594;&#10;width:1929;&#10;height:282;&#10;mso-wrap-style:square;" fillcolor="#FFFFFF" stroked="t" strokeweight="1.0pt">
                  <v:textbox id="855" inset="0mm,0mm,0mm,0mm" o:insetmode="custom" style="layout-flow:horizontal;&#10;v-text-anchor:top;">
                    <w:txbxContent>
                      <w:p>
                        <w:pPr>
                          <w:tabs>
                            <w:tab w:val="left" w:pos="1619"/>
                          </w:tabs>
                          <w:spacing w:before="0" w:line="283" w:lineRule="exact"/>
                          <w:ind w:left="0" w:right="0" w:firstLine="0"/>
                          <w:jc w:val="left"/>
                          <w:rPr>
                            <w:rFonts w:ascii="MathJax_SansSerif" w:eastAsia="MathJax_SansSerif" w:hAnsi="MathJax_SansSerif"/>
                            <w:sz w:val="24"/>
                          </w:rPr>
                        </w:pPr>
                        <w:r>
                          <w:rPr>
                            <w:color w:val="0064D0"/>
                            <w:w w:val="115"/>
                            <w:sz w:val="24"/>
                          </w:rPr>
                          <w:t>Message</w:t>
                        </w:r>
                        <w:r>
                          <w:rPr>
                            <w:color w:val="0064D0"/>
                            <w:spacing w:val="-5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4D0"/>
                            <w:w w:val="115"/>
                            <w:sz w:val="24"/>
                          </w:rPr>
                          <w:t>Us</w:t>
                          <w:tab/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spacing w:before="71"/>
        <w:ind w:left="330" w:right="0" w:firstLine="0"/>
        <w:jc w:val="left"/>
        <w:rPr>
          <w:b/>
          <w:sz w:val="36"/>
        </w:rPr>
      </w:pPr>
      <w:r>
        <w:rPr>
          <w:b/>
          <w:color w:val="040404"/>
          <w:sz w:val="36"/>
        </w:rPr>
        <w:t>RD snacks</w:t>
      </w:r>
    </w:p>
    <w:p>
      <w:pPr>
        <w:pStyle w:val="15"/>
        <w:spacing w:before="67" w:line="266" w:lineRule="auto"/>
        <w:ind w:left="389" w:right="7104" w:hanging="60"/>
      </w:pPr>
      <w:r>
        <w:rPr>
          <w:b/>
          <w:color w:val="040404"/>
          <w:w w:val="110"/>
          <w:position w:val="2"/>
        </w:rPr>
        <w:t>0</w:t>
      </w:r>
      <w:r>
        <w:rPr>
          <w:b/>
          <w:color w:val="040404"/>
          <w:spacing w:val="-42"/>
          <w:w w:val="110"/>
          <w:position w:val="2"/>
        </w:rPr>
        <w:t xml:space="preserve"> </w:t>
      </w:r>
      <w:r>
        <w:rPr>
          <w:color w:val="65666A"/>
          <w:w w:val="110"/>
          <w:position w:val="2"/>
        </w:rPr>
        <w:t>likes</w:t>
      </w:r>
      <w:r>
        <w:rPr>
          <w:color w:val="65666A"/>
          <w:spacing w:val="-31"/>
          <w:w w:val="110"/>
          <w:position w:val="2"/>
        </w:rPr>
        <w:t xml:space="preserve"> </w:t>
      </w:r>
      <w:r>
        <w:rPr>
          <w:rFonts w:ascii="MathJax_SansSerif" w:eastAsia="MathJax_SansSerif" w:hAnsi="MathJax_SansSerif"/>
          <w:color w:val="040404"/>
          <w:spacing w:val="-243"/>
          <w:w w:val="450"/>
        </w:rPr>
        <w:t xml:space="preserve"> </w:t>
      </w:r>
      <w:r>
        <w:rPr>
          <w:b/>
          <w:color w:val="040404"/>
          <w:w w:val="110"/>
          <w:position w:val="2"/>
        </w:rPr>
        <w:t>0</w:t>
      </w:r>
      <w:r>
        <w:rPr>
          <w:b/>
          <w:color w:val="040404"/>
          <w:spacing w:val="-41"/>
          <w:w w:val="110"/>
          <w:position w:val="2"/>
        </w:rPr>
        <w:t xml:space="preserve"> </w:t>
      </w:r>
      <w:r>
        <w:rPr>
          <w:color w:val="65666A"/>
          <w:w w:val="110"/>
          <w:position w:val="2"/>
        </w:rPr>
        <w:t>followers</w:t>
      </w:r>
      <w:r>
        <w:rPr>
          <w:color w:val="040404"/>
          <w:w w:val="110"/>
        </w:rPr>
        <w:t xml:space="preserve"> healthy</w:t>
      </w:r>
      <w:r>
        <w:rPr>
          <w:color w:val="040404"/>
          <w:spacing w:val="-19"/>
          <w:w w:val="110"/>
        </w:rPr>
        <w:t xml:space="preserve"> </w:t>
      </w:r>
      <w:r>
        <w:rPr>
          <w:color w:val="040404"/>
          <w:w w:val="110"/>
        </w:rPr>
        <w:t>snacks</w:t>
      </w:r>
    </w:p>
    <w:p>
      <w:pPr>
        <w:pStyle w:val="15"/>
        <w:spacing w:line="279" w:lineRule="exact"/>
        <w:ind w:left="330"/>
      </w:pPr>
      <w:r>
        <w:rPr>
          <w:color w:val="040404"/>
        </w:rPr>
        <w:t>fresh snacks</w:t>
      </w:r>
    </w:p>
    <w:p>
      <w:pPr>
        <w:pStyle w:val="15"/>
        <w:spacing w:line="316" w:lineRule="exact"/>
        <w:ind w:left="330"/>
      </w:pPr>
      <w:r>
        <w:rPr>
          <w:color w:val="040404"/>
        </w:rPr>
        <w:t>traditional snacks</w:t>
      </w:r>
    </w:p>
    <w:p>
      <w:pPr>
        <w:pStyle w:val="15"/>
        <w:rPr>
          <w:sz w:val="25"/>
        </w:rPr>
      </w:pPr>
      <w:r>
        <mc:AlternateContent>
          <mc:Choice Requires="wps">
            <w:drawing>
              <wp:anchor distT="0" distB="0" distL="0" distR="0" simplePos="0" relativeHeight="22" behindDoc="1" locked="0" layoutInCell="1" hidden="0" allowOverlap="1">
                <wp:simplePos x="0" y="0"/>
                <wp:positionH relativeFrom="page">
                  <wp:posOffset>501755</wp:posOffset>
                </wp:positionH>
                <wp:positionV relativeFrom="paragraph">
                  <wp:posOffset>254152</wp:posOffset>
                </wp:positionV>
                <wp:extent cx="2174240" cy="305434"/>
                <wp:effectExtent l="0" t="0" r="0" b="0"/>
                <wp:wrapTopAndBottom/>
                <wp:docPr id="28" name="组合 2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" name="组合 29"/>
                      <wpg:cNvGrpSpPr/>
                      <wpg:grpSpPr>
                        <a:xfrm rot="0">
                          <a:off x="0" y="0"/>
                          <a:ext cx="2174240" cy="305434"/>
                          <a:chOff x="0" y="0"/>
                          <a:chExt cx="2174240" cy="30543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31" name="图片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24205" y="63499"/>
                            <a:ext cx="159384" cy="15874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2" name="文本框 32"/>
                        <wps:cNvSpPr/>
                        <wps:spPr>
                          <a:xfrm rot="0">
                            <a:off x="27305" y="19049"/>
                            <a:ext cx="2119630" cy="2673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33">
                          <w:txbxContent>
                            <w:p>
                              <w:pPr>
                                <w:spacing w:before="33"/>
                                <w:ind w:left="916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MathJax_SansSerif" w:eastAsia="MathJax_SansSerif" w:hAnsi="MathJax_SansSerif"/>
                                  <w:spacing w:val="-142"/>
                                  <w:w w:val="4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BABAB"/>
                                  <w:w w:val="120"/>
                                  <w:sz w:val="24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4" o:spid="_x0000_s34" coordorigin="790,10146" coordsize="3424,481" style="position:absolute;&#10;margin-left:39.50827pt;&#10;margin-top:20.012001pt;&#10;width:171.2pt;&#10;height:24.05pt;&#10;z-index:22;&#10;mso-position-horizontal:absolute;&#10;mso-position-horizontal-relative:page;&#10;mso-position-vertical:absolute;&#10;mso-wrap-distance-left:0.0pt;&#10;mso-wrap-distance-right:0.0pt;">
                <v:shape type="#_x0000_t75" id="图片 35" o:spid="_x0000_s35" style="position:absolute;&#10;left:1773;&#10;top:10246;&#10;width:250;&#10;height:250;" filled="f" stroked="f" strokeweight="1.0pt">
                  <v:imagedata r:id="rId9" o:title="9628256001699102103318"/>
                  <o:lock aspectratio="t"/>
                  <v:stroke color="#000000"/>
                </v:shape>
                <v:shape type="#_x0000_t75" id="图片 36" o:spid="_x0000_s36" style="position:absolute;&#10;left:790;&#10;top:10146;&#10;width:3423;&#10;height:480;" filled="f" stroked="f" strokeweight="1.0pt">
                  <v:imagedata/>
                  <o:lock aspectratio="t"/>
                  <v:stroke color="#000000"/>
                </v:shape>
                <v:shape type="#_x0000_t202" id="文本框 37" o:spid="_x0000_s37" style="position:absolute;&#10;left:833;&#10;top:10176;&#10;width:3338;&#10;height:420;&#10;mso-wrap-style:square;" fillcolor="#FFFFFF" stroked="t" strokeweight="1.0pt">
                  <v:textbox id="858" inset="0mm,0mm,0mm,0mm" o:insetmode="custom" style="layout-flow:horizontal;&#10;v-text-anchor:top;">
                    <w:txbxContent>
                      <w:p>
                        <w:pPr>
                          <w:spacing w:before="33"/>
                          <w:ind w:left="916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MathJax_SansSerif" w:eastAsia="MathJax_SansSerif" w:hAnsi="MathJax_SansSerif"/>
                            <w:spacing w:val="-142"/>
                            <w:w w:val="4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ABABAB"/>
                            <w:w w:val="120"/>
                            <w:sz w:val="24"/>
                          </w:rPr>
                          <w:t>Message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2770191</wp:posOffset>
                </wp:positionH>
                <wp:positionV relativeFrom="paragraph">
                  <wp:posOffset>235102</wp:posOffset>
                </wp:positionV>
                <wp:extent cx="419734" cy="343535"/>
                <wp:effectExtent l="0" t="0" r="0" b="0"/>
                <wp:wrapTopAndBottom/>
                <wp:docPr id="38" name="组合 3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9" name="组合 39"/>
                      <wpg:cNvGrpSpPr/>
                      <wpg:grpSpPr>
                        <a:xfrm rot="0">
                          <a:off x="0" y="0"/>
                          <a:ext cx="419734" cy="343535"/>
                          <a:chOff x="0" y="0"/>
                          <a:chExt cx="419734" cy="3435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1" name="图片 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28904" y="84455"/>
                            <a:ext cx="159384" cy="15430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2" name="文本框 42"/>
                        <wps:cNvSpPr/>
                        <wps:spPr>
                          <a:xfrm rot="0">
                            <a:off x="0" y="0"/>
                            <a:ext cx="419734" cy="3435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43">
                          <w:txbxContent>
                            <w:p>
                              <w:pPr>
                                <w:spacing w:before="165"/>
                                <w:ind w:left="178" w:right="0" w:firstLine="0"/>
                                <w:jc w:val="left"/>
                                <w:rPr>
                                  <w:rFonts w:ascii="MathJax_SansSerif" w:eastAsia="MathJax_SansSerif" w:hAnsi="MathJax_SansSerif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4" o:spid="_x0000_s44" coordorigin="4362,10116" coordsize="660,541" style="position:absolute;&#10;margin-left:218.1253pt;&#10;margin-top:18.512001pt;&#10;width:33.049965pt;&#10;height:27.05pt;&#10;mso-position-horizontal:absolute;&#10;mso-position-horizontal-relative:page;&#10;mso-position-vertical:absolute;&#10;mso-wrap-distance-left:0.0pt;&#10;mso-wrap-distance-right:0.0pt;">
                <v:shape type="#_x0000_t75" id="图片 45" o:spid="_x0000_s45" style="position:absolute;&#10;left:4565;&#10;top:10249;&#10;width:250;&#10;height:243;" filled="f" stroked="f" strokeweight="1.0pt">
                  <v:imagedata r:id="rId11" o:title="5400265411699102103324"/>
                  <o:lock aspectratio="t"/>
                  <v:stroke color="#000000"/>
                </v:shape>
                <v:shape type="#_x0000_t75" id="图片 46" o:spid="_x0000_s46" style="position:absolute;&#10;left:4392;&#10;top:10146;&#10;width:600;&#10;height:480;" filled="f" stroked="f" strokeweight="1.0pt">
                  <v:imagedata/>
                  <o:lock aspectratio="t"/>
                  <v:stroke color="#000000"/>
                </v:shape>
                <v:shape type="#_x0000_t202" id="文本框 47" o:spid="_x0000_s47" style="position:absolute;&#10;left:4362;&#10;top:10116;&#10;width:660;&#10;height:540;&#10;mso-wrap-style:square;" fillcolor="#FFFFFF" stroked="t" strokeweight="1.0pt">
                  <v:textbox id="861" inset="0mm,0mm,0mm,0mm" o:insetmode="custom" style="layout-flow:horizontal;&#10;v-text-anchor:top;">
                    <w:txbxContent>
                      <w:p>
                        <w:pPr>
                          <w:spacing w:before="165"/>
                          <w:ind w:left="178" w:right="0" w:firstLine="0"/>
                          <w:jc w:val="left"/>
                          <w:rPr>
                            <w:rFonts w:ascii="MathJax_SansSerif" w:eastAsia="MathJax_SansSerif" w:hAnsi="MathJax_SansSerif"/>
                            <w:sz w:val="24"/>
                          </w:rPr>
                        </w:pP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3266586</wp:posOffset>
                </wp:positionH>
                <wp:positionV relativeFrom="paragraph">
                  <wp:posOffset>235102</wp:posOffset>
                </wp:positionV>
                <wp:extent cx="419734" cy="343535"/>
                <wp:effectExtent l="0" t="0" r="0" b="0"/>
                <wp:wrapTopAndBottom/>
                <wp:docPr id="48" name="组合 4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9" name="组合 49"/>
                      <wpg:cNvGrpSpPr/>
                      <wpg:grpSpPr>
                        <a:xfrm rot="0">
                          <a:off x="0" y="0"/>
                          <a:ext cx="419734" cy="343535"/>
                          <a:chOff x="0" y="0"/>
                          <a:chExt cx="419734" cy="3435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0" name="矩形 50"/>
                        <wps:cNvSpPr/>
                        <wps:spPr>
                          <a:xfrm rot="0">
                            <a:off x="151130" y="146049"/>
                            <a:ext cx="114934" cy="31749"/>
                          </a:xfrm>
                          <a:prstGeom prst="rect"/>
                          <a:solidFill>
                            <a:srgbClr val="040404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 rot="0">
                            <a:off x="19050" y="19049"/>
                            <a:ext cx="381634" cy="305434"/>
                          </a:xfrm>
                          <a:prstGeom prst="rect"/>
                          <a:solidFill>
                            <a:srgbClr val="FFFFFF"/>
                          </a:solidFill>
                          <a:ln w="38135" cmpd="sng" cap="flat">
                            <a:solidFill>
                              <a:srgbClr val="E3E6EB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2" name="文本框 52"/>
                        <wps:cNvSpPr/>
                        <wps:spPr>
                          <a:xfrm rot="0">
                            <a:off x="0" y="0"/>
                            <a:ext cx="419734" cy="3435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53">
                          <w:txbxContent>
                            <w:p>
                              <w:pPr>
                                <w:spacing w:before="165"/>
                                <w:ind w:left="178" w:right="0" w:firstLine="0"/>
                                <w:jc w:val="left"/>
                                <w:rPr>
                                  <w:rFonts w:ascii="MathJax_SansSerif" w:eastAsia="MathJax_SansSerif" w:hAnsi="MathJax_SansSerif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4" o:spid="_x0000_s54" coordorigin="5144,10116" coordsize="660,541" style="position:absolute;&#10;margin-left:257.21152pt;&#10;margin-top:18.512001pt;&#10;width:33.049988pt;&#10;height:27.05pt;&#10;mso-position-horizontal:absolute;&#10;mso-position-horizontal-relative:page;&#10;mso-position-vertical:absolute;&#10;mso-wrap-distance-left:0.0pt;&#10;mso-wrap-distance-right:0.0pt;">
                <v:rect type="#_x0000_t1" id="矩形 55" o:spid="_x0000_s55" style="position:absolute;&#10;left:5382;&#10;top:10346;&#10;width:180;&#10;height:49;" fillcolor="#040404" stroked="t" strokeweight="1.0pt">
                  <v:stroke color="#000000"/>
                </v:rect>
                <v:rect type="#_x0000_t1" id="矩形 56" o:spid="_x0000_s56" style="position:absolute;&#10;left:5174;&#10;top:10146;&#10;width:600;&#10;height:480;" fillcolor="#FFFFFF" stroked="t" strokeweight="3.002784pt">
                  <v:stroke color="#E3E6EB"/>
                </v:rect>
                <v:shape type="#_x0000_t202" id="文本框 57" o:spid="_x0000_s57" style="position:absolute;&#10;left:5144;&#10;top:10116;&#10;width:660;&#10;height:540;&#10;mso-wrap-style:square;" fillcolor="#FFFFFF" stroked="t" strokeweight="1.0pt">
                  <v:textbox id="862" inset="0mm,0mm,0mm,0mm" o:insetmode="custom" style="layout-flow:horizontal;&#10;v-text-anchor:top;">
                    <w:txbxContent>
                      <w:p>
                        <w:pPr>
                          <w:spacing w:before="165"/>
                          <w:ind w:left="178" w:right="0" w:firstLine="0"/>
                          <w:jc w:val="left"/>
                          <w:rPr>
                            <w:rFonts w:ascii="MathJax_SansSerif" w:eastAsia="MathJax_SansSerif" w:hAnsi="MathJax_SansSerif"/>
                            <w:sz w:val="24"/>
                          </w:rPr>
                        </w:pP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before="2"/>
        <w:rPr>
          <w:sz w:val="22"/>
        </w:rPr>
      </w:pPr>
    </w:p>
    <w:p>
      <w:pPr>
        <w:pStyle w:val="15"/>
        <w:tabs>
          <w:tab w:val="left" w:pos="1639"/>
          <w:tab w:val="left" w:pos="2871"/>
          <w:tab w:val="left" w:pos="4236"/>
        </w:tabs>
        <w:spacing w:before="72"/>
        <w:ind w:left="421"/>
      </w:pPr>
      <w:r>
        <w:rPr>
          <w:color w:val="0064D0"/>
        </w:rPr>
        <w:t>Posts</w:t>
        <w:tab/>
      </w:r>
      <w:r>
        <w:rPr>
          <w:color w:val="65666A"/>
        </w:rPr>
        <w:t>About</w:t>
        <w:tab/>
        <w:t>Photos</w:t>
        <w:tab/>
        <w:t>Mentions</w:t>
      </w:r>
    </w:p>
    <w:p>
      <w:pPr>
        <w:pStyle w:val="15"/>
        <w:rPr>
          <w:sz w:val="34"/>
        </w:rPr>
      </w:pPr>
    </w:p>
    <w:p>
      <w:pPr>
        <w:spacing w:before="0"/>
        <w:ind w:left="330" w:right="0" w:firstLine="0"/>
        <w:jc w:val="left"/>
        <w:rPr>
          <w:b/>
          <w:sz w:val="24"/>
        </w:rPr>
      </w:pPr>
      <w:r>
        <w:rPr>
          <w:b/>
          <w:color w:val="040404"/>
          <w:sz w:val="24"/>
        </w:rPr>
        <w:t>Details</w:t>
      </w:r>
    </w:p>
    <w:p>
      <w:pPr>
        <w:tabs>
          <w:tab w:val="left" w:pos="810"/>
        </w:tabs>
        <w:spacing w:before="89"/>
        <w:ind w:left="306" w:right="0" w:firstLine="0"/>
        <w:jc w:val="left"/>
        <w:rPr>
          <w:sz w:val="24"/>
        </w:rPr>
      </w:pPr>
      <w:r>
        <w:rPr>
          <w:rFonts w:ascii="MathJax_SansSerif" w:eastAsia="MathJax_SansSerif" w:hAnsi="MathJax_SansSerif"/>
          <w:color w:val="65666A"/>
          <w:w w:val="450"/>
          <w:position w:val="2"/>
          <w:sz w:val="24"/>
        </w:rPr>
        <w:tab/>
      </w:r>
      <w:r>
        <w:rPr>
          <w:b/>
          <w:color w:val="040404"/>
          <w:w w:val="110"/>
          <w:sz w:val="24"/>
        </w:rPr>
        <w:t xml:space="preserve">Page </w:t>
      </w:r>
      <w:r>
        <w:rPr>
          <w:color w:val="040404"/>
          <w:w w:val="110"/>
          <w:sz w:val="24"/>
        </w:rPr>
        <w:t>·</w:t>
      </w:r>
      <w:r>
        <w:rPr>
          <w:color w:val="040404"/>
          <w:spacing w:val="-17"/>
          <w:w w:val="110"/>
          <w:sz w:val="24"/>
        </w:rPr>
        <w:t xml:space="preserve"> </w:t>
      </w:r>
      <w:r>
        <w:rPr>
          <w:color w:val="040404"/>
          <w:w w:val="110"/>
          <w:sz w:val="24"/>
        </w:rPr>
        <w:t>Health/beauty</w:t>
      </w:r>
    </w:p>
    <w:p>
      <w:pPr>
        <w:pStyle w:val="15"/>
        <w:tabs>
          <w:tab w:val="left" w:pos="810"/>
        </w:tabs>
        <w:spacing w:before="129"/>
        <w:ind w:left="306"/>
      </w:pPr>
      <w:r>
        <w:rPr>
          <w:rFonts w:ascii="MathJax_SansSerif" w:eastAsia="MathJax_SansSerif" w:hAnsi="MathJax_SansSerif"/>
          <w:color w:val="65666A"/>
          <w:w w:val="450"/>
        </w:rPr>
        <w:tab/>
      </w:r>
      <w:r>
        <w:rPr>
          <w:color w:val="0064D0"/>
          <w:w w:val="110"/>
          <w:position w:val="2"/>
        </w:rPr>
        <w:t>Not yet rated (0</w:t>
      </w:r>
      <w:r>
        <w:rPr>
          <w:color w:val="0064D0"/>
          <w:spacing w:val="-33"/>
          <w:w w:val="110"/>
          <w:position w:val="2"/>
        </w:rPr>
        <w:t xml:space="preserve"> </w:t>
      </w:r>
      <w:r>
        <w:rPr>
          <w:color w:val="0064D0"/>
          <w:w w:val="110"/>
          <w:position w:val="2"/>
        </w:rPr>
        <w:t>Reviews)</w:t>
      </w: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28"/>
        </w:rPr>
      </w:pPr>
    </w:p>
    <w:p>
      <w:pPr>
        <w:tabs>
          <w:tab w:val="left" w:pos="5044"/>
        </w:tabs>
        <w:spacing w:before="89" w:line="343" w:lineRule="exact"/>
        <w:ind w:left="1080" w:right="0" w:firstLine="0"/>
        <w:jc w:val="left"/>
        <w:rPr>
          <w:rFonts w:ascii="MathJax_SansSerif" w:eastAsia="MathJax_SansSerif" w:hAnsi="MathJax_SansSerif"/>
          <w:sz w:val="36"/>
        </w:rPr>
      </w:pPr>
      <w:r>
        <w:drawing>
          <wp:anchor distT="0" distB="0" distL="0" distR="0" simplePos="0" relativeHeight="26" behindDoc="0" locked="0" layoutInCell="1" hidden="0" allowOverlap="1">
            <wp:simplePos x="0" y="0"/>
            <wp:positionH relativeFrom="page">
              <wp:posOffset>444569</wp:posOffset>
            </wp:positionH>
            <wp:positionV relativeFrom="paragraph">
              <wp:posOffset>6463</wp:posOffset>
            </wp:positionV>
            <wp:extent cx="457623" cy="457624"/>
            <wp:effectExtent l="0" t="0" r="0" b="0"/>
            <wp:wrapNone/>
            <wp:docPr id="58" name="图片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图片 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623" cy="4576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color w:val="040404"/>
          <w:w w:val="110"/>
          <w:sz w:val="24"/>
        </w:rPr>
        <w:t>RD</w:t>
      </w:r>
      <w:r>
        <w:rPr>
          <w:b/>
          <w:color w:val="040404"/>
          <w:spacing w:val="-45"/>
          <w:w w:val="110"/>
          <w:sz w:val="24"/>
        </w:rPr>
        <w:t xml:space="preserve"> </w:t>
      </w:r>
      <w:r>
        <w:rPr>
          <w:b/>
          <w:color w:val="040404"/>
          <w:w w:val="110"/>
          <w:sz w:val="24"/>
        </w:rPr>
        <w:t>snacks</w:t>
      </w:r>
      <w:r>
        <w:rPr>
          <w:b/>
          <w:color w:val="040404"/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updated</w:t>
      </w:r>
      <w:r>
        <w:rPr>
          <w:spacing w:val="-44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-44"/>
          <w:w w:val="110"/>
          <w:sz w:val="24"/>
        </w:rPr>
        <w:t xml:space="preserve"> </w:t>
      </w:r>
      <w:r>
        <w:rPr>
          <w:w w:val="110"/>
          <w:sz w:val="24"/>
        </w:rPr>
        <w:t>proﬁle</w:t>
        <w:tab/>
      </w:r>
    </w:p>
    <w:p>
      <w:pPr>
        <w:pStyle w:val="15"/>
        <w:spacing w:line="288" w:lineRule="exact"/>
        <w:ind w:left="1080"/>
      </w:pPr>
      <w:r>
        <w:t>picture.</w:t>
      </w:r>
    </w:p>
    <w:p>
      <w:pPr>
        <w:spacing w:before="1"/>
        <w:ind w:left="1080" w:right="0" w:firstLine="0"/>
        <w:jc w:val="left"/>
        <w:rPr>
          <w:rFonts w:ascii="MathJax_SansSerif" w:eastAsia="MathJax_SansSerif" w:hAnsi="MathJax_SansSerif"/>
          <w:sz w:val="18"/>
        </w:rPr>
      </w:pPr>
      <w:r>
        <w:rPr>
          <w:color w:val="3A3B3C"/>
          <w:sz w:val="18"/>
        </w:rPr>
        <w:t>Oct 11</w:t>
      </w:r>
    </w:p>
    <w:p>
      <w:pPr>
        <w:pStyle w:val="15"/>
        <w:spacing w:before="7"/>
        <w:rPr>
          <w:rFonts w:ascii="MathJax_SansSerif" w:hAnsi="MathJax_SansSerif"/>
          <w:sz w:val="10"/>
        </w:rPr>
      </w:pPr>
      <w:r>
        <w:drawing>
          <wp:anchor distT="0" distB="0" distL="0" distR="0" simplePos="0" relativeHeight="25" behindDoc="1" locked="0" layoutInCell="1" hidden="0" allowOverlap="1">
            <wp:simplePos x="0" y="0"/>
            <wp:positionH relativeFrom="page">
              <wp:posOffset>368298</wp:posOffset>
            </wp:positionH>
            <wp:positionV relativeFrom="paragraph">
              <wp:posOffset>93313</wp:posOffset>
            </wp:positionV>
            <wp:extent cx="3428973" cy="3286124"/>
            <wp:effectExtent l="0" t="0" r="0" b="0"/>
            <wp:wrapTopAndBottom/>
            <wp:docPr id="61" name="图片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" name="图片 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8973" cy="32861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athJax_SansSerif" w:hAnsi="MathJax_SansSerif"/>
          <w:sz w:val="10"/>
        </w:rPr>
        <w:sectPr>
          <w:type w:val="continuous"/>
          <w:pgSz w:w="11900" w:h="16820"/>
          <w:pgMar w:top="560" w:right="1680" w:bottom="280" w:left="460" w:header="0" w:footer="0" w:gutter="0"/>
          <w:docGrid w:linePitch="312" w:charSpace="0"/>
        </w:sectPr>
      </w:pPr>
    </w:p>
    <w:p>
      <w:pPr>
        <w:pStyle w:val="15"/>
        <w:ind w:left="120"/>
        <w:rPr>
          <w:rFonts w:ascii="MathJax_SansSerif" w:hAnsi="MathJax_SansSerif"/>
          <w:sz w:val="20"/>
        </w:rPr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829796</wp:posOffset>
                </wp:positionH>
                <wp:positionV relativeFrom="page">
                  <wp:posOffset>652165</wp:posOffset>
                </wp:positionV>
                <wp:extent cx="2471420" cy="153034"/>
                <wp:effectExtent l="0" t="0" r="0" b="0"/>
                <wp:wrapNone/>
                <wp:docPr id="64" name="文本框 6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71420" cy="15303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65">
                        <w:txbxContent>
                          <w:p>
                            <w:pPr>
                              <w:pStyle w:val="15"/>
                              <w:tabs>
                                <w:tab w:val="left" w:pos="1801"/>
                                <w:tab w:val="left" w:pos="3603"/>
                              </w:tabs>
                              <w:rPr>
                                <w:rFonts w:ascii="MathJax_SansSerif" w:eastAsia="MathJax_SansSerif" w:hAnsi="MathJax_SansSerif"/>
                              </w:rPr>
                            </w:pPr>
                            <w:r>
                              <w:rPr>
                                <w:rFonts w:ascii="MathJax_SansSerif" w:eastAsia="MathJax_SansSerif" w:hAnsi="MathJax_SansSerif"/>
                                <w:color w:val="4A4B4E"/>
                                <w:w w:val="480"/>
                              </w:rPr>
                              <w:tab/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6" o:spid="_x0000_s66" fillcolor="#FFFFFF" stroked="t" strokeweight="1.0pt" style="position:absolute;&#10;margin-left:65.338264pt;&#10;margin-top:51.351593pt;&#10;width:194.59999pt;&#10;height:12.049999pt;&#10;z-index:-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  <v:stroke color="#000000"/>
                <v:textbox id="865" inset="0mm,0mm,0mm,0mm" o:insetmode="custom" style="layout-flow:horizontal;&#10;v-text-anchor:top;">
                  <w:txbxContent>
                    <w:p>
                      <w:pPr>
                        <w:pStyle w:val="15"/>
                        <w:tabs>
                          <w:tab w:val="left" w:pos="1801"/>
                          <w:tab w:val="left" w:pos="3603"/>
                        </w:tabs>
                        <w:rPr>
                          <w:rFonts w:ascii="MathJax_SansSerif" w:eastAsia="MathJax_SansSerif" w:hAnsi="MathJax_SansSerif"/>
                        </w:rPr>
                      </w:pPr>
                      <w:r>
                        <w:rPr>
                          <w:rFonts w:ascii="MathJax_SansSerif" w:eastAsia="MathJax_SansSerif" w:hAnsi="MathJax_SansSerif"/>
                          <w:color w:val="4A4B4E"/>
                          <w:w w:val="480"/>
                        </w:rPr>
                        <w:tab/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thJax_SansSerif" w:hAnsi="MathJax_SansSerif"/>
          <w:sz w:val="20"/>
        </w:rPr>
        <mc:AlternateContent>
          <mc:Choice Requires="wps">
            <w:drawing>
              <wp:inline distT="0" distB="0" distL="114298" distR="114298">
                <wp:extent cx="3432810" cy="448310"/>
                <wp:effectExtent l="0" t="0" r="0" b="0"/>
                <wp:docPr id="67" name="组合 6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8" name="组合 68"/>
                      <wpg:cNvGrpSpPr/>
                      <wpg:grpSpPr>
                        <a:xfrm rot="0">
                          <a:off x="0" y="0"/>
                          <a:ext cx="3432810" cy="448310"/>
                          <a:chOff x="0" y="0"/>
                          <a:chExt cx="3432810" cy="44831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70" name="图片 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35" y="0"/>
                            <a:ext cx="3432175" cy="13398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71" name="文本框 71"/>
                        <wps:cNvSpPr/>
                        <wps:spPr>
                          <a:xfrm rot="0">
                            <a:off x="95885" y="123825"/>
                            <a:ext cx="288290" cy="2292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72"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MathJax_SansSerif" w:eastAsia="MathJax_SansSerif" w:hAnsi="MathJax_SansSerif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文本框 73"/>
                        <wps:cNvSpPr/>
                        <wps:spPr>
                          <a:xfrm rot="0">
                            <a:off x="476884" y="125095"/>
                            <a:ext cx="732790" cy="17907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74">
                          <w:txbxContent>
                            <w:p>
                              <w:pPr>
                                <w:spacing w:before="0" w:line="282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40404"/>
                                  <w:sz w:val="24"/>
                                </w:rPr>
                                <w:t>RD snacks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文本框 75"/>
                        <wps:cNvSpPr/>
                        <wps:spPr>
                          <a:xfrm rot="0">
                            <a:off x="2098040" y="125095"/>
                            <a:ext cx="1224914" cy="17970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76">
                          <w:txbxContent>
                            <w:p>
                              <w:pPr>
                                <w:tabs>
                                  <w:tab w:val="left" w:pos="1619"/>
                                </w:tabs>
                                <w:spacing w:before="0" w:line="283" w:lineRule="exact"/>
                                <w:ind w:left="0" w:right="0" w:firstLine="0"/>
                                <w:jc w:val="left"/>
                                <w:rPr>
                                  <w:rFonts w:ascii="MathJax_SansSerif" w:eastAsia="MathJax_SansSerif" w:hAnsi="MathJax_SansSerif"/>
                                  <w:sz w:val="24"/>
                                </w:rPr>
                              </w:pPr>
                              <w:r>
                                <w:rPr>
                                  <w:color w:val="0064D0"/>
                                  <w:w w:val="115"/>
                                  <w:sz w:val="24"/>
                                </w:rPr>
                                <w:t>Message</w:t>
                              </w:r>
                              <w:r>
                                <w:rPr>
                                  <w:color w:val="0064D0"/>
                                  <w:spacing w:val="-5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4D0"/>
                                  <w:w w:val="115"/>
                                  <w:sz w:val="24"/>
                                </w:rPr>
                                <w:t>Us</w:t>
                                <w:tab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7" o:spid="_x0000_s77" coordorigin="578,559" coordsize="5406,706" style="width:270.30002pt;&#10;height:35.3pt;">
                <v:shape type="#_x0000_t75" id="图片 78" o:spid="_x0000_s78" style="position:absolute;&#10;left:580;&#10;top:559;&#10;width:5405;&#10;height:210;" filled="f" stroked="f" strokeweight="1.0pt">
                  <v:imagedata r:id="rId15" o:title="6466356751699102103358"/>
                  <o:lock aspectratio="t"/>
                  <v:stroke color="#000000"/>
                </v:shape>
                <v:shape type="#_x0000_t75" id="图片 79" o:spid="_x0000_s79" style="position:absolute;&#10;left:578;&#10;top:559;&#10;width:5406;&#10;height:705;" fillcolor="#FFFFFF" stroked="f" strokeweight="1.0pt">
                  <v:imagedata/>
                  <o:lock aspectratio="t"/>
                  <v:stroke color="#000000"/>
                </v:shape>
                <v:shape type="#_x0000_t202" id="文本框 80" o:spid="_x0000_s80" style="position:absolute;&#10;left:730;&#10;top:754;&#10;width:454;&#10;height:360;&#10;mso-wrap-style:square;" fillcolor="#FFFFFF" stroked="t" strokeweight="1.0pt">
                  <v:textbox id="868" inset="0mm,0mm,0mm,0mm" o:insetmode="custom" style="layout-flow:horizontal;&#10;v-text-anchor:top;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MathJax_SansSerif" w:eastAsia="MathJax_SansSerif" w:hAnsi="MathJax_SansSerif"/>
                            <w:sz w:val="36"/>
                          </w:rPr>
                        </w:pPr>
                      </w:p>
                    </w:txbxContent>
                  </v:textbox>
                  <v:stroke color="#000000"/>
                </v:shape>
                <v:shape type="#_x0000_t202" id="文本框 81" o:spid="_x0000_s81" style="position:absolute;&#10;left:1329;&#10;top:756;&#10;width:1154;&#10;height:282;&#10;mso-wrap-style:square;" fillcolor="#FFFFFF" stroked="t" strokeweight="1.0pt">
                  <v:textbox id="869" inset="0mm,0mm,0mm,0mm" o:insetmode="custom" style="layout-flow:horizontal;&#10;v-text-anchor:top;">
                    <w:txbxContent>
                      <w:p>
                        <w:pPr>
                          <w:spacing w:before="0" w:line="282" w:lineRule="exact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40404"/>
                            <w:sz w:val="24"/>
                          </w:rPr>
                          <w:t>RD snacks</w:t>
                        </w:r>
                      </w:p>
                    </w:txbxContent>
                  </v:textbox>
                  <v:stroke color="#000000"/>
                </v:shape>
                <v:shape type="#_x0000_t202" id="文本框 82" o:spid="_x0000_s82" style="position:absolute;&#10;left:3882;&#10;top:756;&#10;width:1928;&#10;height:283;&#10;mso-wrap-style:square;" fillcolor="#FFFFFF" stroked="t" strokeweight="1.0pt">
                  <v:textbox id="870" inset="0mm,0mm,0mm,0mm" o:insetmode="custom" style="layout-flow:horizontal;&#10;v-text-anchor:top;">
                    <w:txbxContent>
                      <w:p>
                        <w:pPr>
                          <w:tabs>
                            <w:tab w:val="left" w:pos="1619"/>
                          </w:tabs>
                          <w:spacing w:before="0" w:line="283" w:lineRule="exact"/>
                          <w:ind w:left="0" w:right="0" w:firstLine="0"/>
                          <w:jc w:val="left"/>
                          <w:rPr>
                            <w:rFonts w:ascii="MathJax_SansSerif" w:eastAsia="MathJax_SansSerif" w:hAnsi="MathJax_SansSerif"/>
                            <w:sz w:val="24"/>
                          </w:rPr>
                        </w:pPr>
                        <w:r>
                          <w:rPr>
                            <w:color w:val="0064D0"/>
                            <w:w w:val="115"/>
                            <w:sz w:val="24"/>
                          </w:rPr>
                          <w:t>Message</w:t>
                        </w:r>
                        <w:r>
                          <w:rPr>
                            <w:color w:val="0064D0"/>
                            <w:spacing w:val="-5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4D0"/>
                            <w:w w:val="115"/>
                            <w:sz w:val="24"/>
                          </w:rPr>
                          <w:t>Us</w:t>
                          <w:tab/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sectPr>
      <w:pgSz w:w="11900" w:h="16820"/>
      <w:pgMar w:top="560" w:right="1680" w:bottom="280" w:left="46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MathJax_SansSerif">
    <w:altName w:val="Times New Roman"/>
    <w:panose1 w:val="00000000000000000000"/>
    <w:charset w:val="00"/>
    <w:family w:val="auto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24"/>
      <w:szCs w:val="24"/>
      <w:lang w:val="en-US" w:eastAsia="en-US" w:bidi="ar-SA"/>
    </w:rPr>
  </w:style>
  <w:style w:type="paragraph" w:styleId="16">
    <w:name w:val="Title"/>
    <w:basedOn w:val="0"/>
    <w:rPr>
      <w:rFonts w:ascii="MathJax_SansSerif" w:eastAsia="MathJax_SansSerif" w:cs="MathJax_SansSerif" w:hAnsi="MathJax_SansSerif"/>
      <w:sz w:val="54"/>
      <w:szCs w:val="54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6.jpeg"/><Relationship Id="rId3" Type="http://schemas.openxmlformats.org/officeDocument/2006/relationships/image" Target="media/9.png"/><Relationship Id="rId4" Type="http://schemas.openxmlformats.org/officeDocument/2006/relationships/image" Target="media/11.png"/><Relationship Id="rId5" Type="http://schemas.openxmlformats.org/officeDocument/2006/relationships/image" Target="media/6.jpeg"/><Relationship Id="rId6" Type="http://schemas.openxmlformats.org/officeDocument/2006/relationships/image" Target="media/9.png"/><Relationship Id="rId7" Type="http://schemas.openxmlformats.org/officeDocument/2006/relationships/image" Target="media/11.png"/><Relationship Id="rId8" Type="http://schemas.openxmlformats.org/officeDocument/2006/relationships/image" Target="media/30.png"/><Relationship Id="rId9" Type="http://schemas.openxmlformats.org/officeDocument/2006/relationships/image" Target="media/30.png"/><Relationship Id="rId10" Type="http://schemas.openxmlformats.org/officeDocument/2006/relationships/image" Target="media/40.png"/><Relationship Id="rId11" Type="http://schemas.openxmlformats.org/officeDocument/2006/relationships/image" Target="media/40.png"/><Relationship Id="rId12" Type="http://schemas.openxmlformats.org/officeDocument/2006/relationships/image" Target="media/59.png"/><Relationship Id="rId13" Type="http://schemas.openxmlformats.org/officeDocument/2006/relationships/image" Target="media/62.jpeg"/><Relationship Id="rId14" Type="http://schemas.openxmlformats.org/officeDocument/2006/relationships/image" Target="media/69.jpeg"/><Relationship Id="rId15" Type="http://schemas.openxmlformats.org/officeDocument/2006/relationships/image" Target="media/69.jpeg"/><Relationship Id="rId16" Type="http://schemas.openxmlformats.org/officeDocument/2006/relationships/styles" Target="styles.xml"/><Relationship Id="rId1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36</Words>
  <Characters>244</Characters>
  <Lines>34</Lines>
  <Paragraphs>12</Paragraphs>
  <CharactersWithSpaces>269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2023-11-04T12:47:24Z</dcterms:created>
  <dcterms:modified xsi:type="dcterms:W3CDTF">2023-11-04T10:18:59Z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2023-10-27T16:00:00Z</vt:filetime>
  </property>
  <property fmtid="{D5CDD505-2E9C-101B-9397-08002B2CF9AE}" pid="3" name="Creator">
    <vt:lpwstr>Mozilla/5.0 (Linux; Android 10; K) AppleWebKit/537.36 (KHTML, like Gecko) Chrome/116.0.0.0 Mobile Safari/537.36</vt:lpwstr>
  </property>
  <property fmtid="{D5CDD505-2E9C-101B-9397-08002B2CF9AE}" pid="4" name="LastSaved">
    <vt:filetime>2023-11-03T16:00:00Z</vt:filetime>
  </property>
</Properties>
</file>